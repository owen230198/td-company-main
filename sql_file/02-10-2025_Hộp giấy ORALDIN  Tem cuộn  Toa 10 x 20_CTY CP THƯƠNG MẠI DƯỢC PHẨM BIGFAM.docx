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7D777" w14:textId="5AD3748F" w:rsidR="00777952" w:rsidRPr="000229A6" w:rsidRDefault="00C736B6" w:rsidP="00777952">
      <w:pPr>
        <w:tabs>
          <w:tab w:val="left" w:pos="567"/>
        </w:tabs>
        <w:spacing w:line="276" w:lineRule="auto"/>
        <w:jc w:val="both"/>
        <w:rPr>
          <w:rFonts w:ascii="Times New Roman" w:hAnsi="Times New Roman"/>
          <w:color w:val="000000"/>
          <w:sz w:val="23"/>
          <w:szCs w:val="25"/>
        </w:rPr>
      </w:pPr>
      <w:r>
        <w:rPr>
          <w:rFonts w:ascii="Times New Roman" w:hAnsi="Times New Roman"/>
          <w:noProof/>
          <w:color w:val="000000"/>
          <w:sz w:val="17"/>
          <w:szCs w:val="25"/>
          <w:lang w:val="en-GB" w:eastAsia="en-GB"/>
        </w:rPr>
        <w:drawing>
          <wp:inline distT="0" distB="0" distL="0" distR="0" wp14:anchorId="07124AC8" wp14:editId="03F7F736">
            <wp:extent cx="6334125" cy="1323975"/>
            <wp:effectExtent l="0" t="0" r="9525" b="9525"/>
            <wp:docPr id="8" name="Picture 8" descr="C:\Users\pc\Desktop\Tiêu đề báo giá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Desktop\Tiêu đề báo giá 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E51F" w14:textId="77777777" w:rsidR="003948B4" w:rsidRPr="000229A6" w:rsidRDefault="003948B4" w:rsidP="007E53AE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b/>
          <w:sz w:val="23"/>
          <w:szCs w:val="25"/>
        </w:rPr>
      </w:pPr>
    </w:p>
    <w:p w14:paraId="149F9787" w14:textId="77777777" w:rsidR="00B956C9" w:rsidRPr="00975AEF" w:rsidRDefault="006E6CE5" w:rsidP="007E53AE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b/>
          <w:color w:val="000000" w:themeColor="text1"/>
          <w:sz w:val="41"/>
          <w:szCs w:val="25"/>
        </w:rPr>
      </w:pPr>
      <w:r w:rsidRPr="00975AEF">
        <w:rPr>
          <w:rFonts w:ascii="Times New Roman" w:hAnsi="Times New Roman"/>
          <w:b/>
          <w:color w:val="000000" w:themeColor="text1"/>
          <w:sz w:val="41"/>
          <w:szCs w:val="25"/>
        </w:rPr>
        <w:t>BẢNG BÁO GIÁ</w:t>
      </w:r>
    </w:p>
    <w:tbl>
      <w:tblPr>
        <w:tblW w:w="955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191"/>
        <w:gridCol w:w="272"/>
        <w:gridCol w:w="8087"/>
      </w:tblGrid>
      <w:tr w:rsidR="00975AEF" w:rsidRPr="00975AEF" w14:paraId="51498BCA" w14:textId="77777777" w:rsidTr="001245C0">
        <w:trPr>
          <w:trHeight w:val="318"/>
        </w:trPr>
        <w:tc>
          <w:tcPr>
            <w:tcW w:w="1191" w:type="dxa"/>
          </w:tcPr>
          <w:p w14:paraId="023C0BB2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Kính gửi </w:t>
            </w:r>
          </w:p>
        </w:tc>
        <w:tc>
          <w:tcPr>
            <w:tcW w:w="272" w:type="dxa"/>
          </w:tcPr>
          <w:p w14:paraId="54994B82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17F29BA3" w14:textId="5991F66B" w:rsidR="009404EE" w:rsidRPr="00975AEF" w:rsidRDefault="00BB6B49" w:rsidP="009F24E6">
            <w:pPr>
              <w:autoSpaceDE w:val="0"/>
              <w:snapToGrid w:val="0"/>
              <w:spacing w:before="40" w:after="40" w:line="276" w:lineRule="auto"/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  <w:t>CTY CP THƯƠNG MẠI DƯỢC PHẨM BIGFAM</w:t>
            </w:r>
            <w:r w:rsidR="009404EE" w:rsidRPr="00975AEF"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  <w:t xml:space="preserve">  </w:t>
            </w:r>
          </w:p>
        </w:tc>
      </w:tr>
      <w:tr w:rsidR="00975AEF" w:rsidRPr="00975AEF" w14:paraId="25743094" w14:textId="77777777" w:rsidTr="001245C0">
        <w:trPr>
          <w:trHeight w:val="318"/>
        </w:trPr>
        <w:tc>
          <w:tcPr>
            <w:tcW w:w="1191" w:type="dxa"/>
          </w:tcPr>
          <w:p w14:paraId="0D849A7B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Đại diện</w:t>
            </w:r>
          </w:p>
        </w:tc>
        <w:tc>
          <w:tcPr>
            <w:tcW w:w="272" w:type="dxa"/>
          </w:tcPr>
          <w:p w14:paraId="332708D9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7B8B2E17" w14:textId="00C2FE46" w:rsidR="009404EE" w:rsidRPr="00975AEF" w:rsidRDefault="00BB6B49" w:rsidP="009F24E6">
            <w:pPr>
              <w:autoSpaceDE w:val="0"/>
              <w:snapToGrid w:val="0"/>
              <w:spacing w:before="40" w:after="40" w:line="276" w:lineRule="auto"/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>Ms Thảo</w:t>
            </w:r>
            <w:r w:rsidR="009404EE" w:rsidRPr="00975AEF"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 xml:space="preserve">  </w:t>
            </w:r>
          </w:p>
        </w:tc>
      </w:tr>
      <w:tr w:rsidR="00975AEF" w:rsidRPr="00975AEF" w14:paraId="7714F8EC" w14:textId="77777777" w:rsidTr="001245C0">
        <w:trPr>
          <w:trHeight w:val="360"/>
        </w:trPr>
        <w:tc>
          <w:tcPr>
            <w:tcW w:w="1191" w:type="dxa"/>
          </w:tcPr>
          <w:p w14:paraId="757859C8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Tel</w:t>
            </w:r>
          </w:p>
        </w:tc>
        <w:tc>
          <w:tcPr>
            <w:tcW w:w="272" w:type="dxa"/>
          </w:tcPr>
          <w:p w14:paraId="25193A74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53E44417" w14:textId="2F878473" w:rsidR="009404EE" w:rsidRPr="00975AEF" w:rsidRDefault="00BB6B49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>0325544040</w:t>
            </w:r>
            <w:r w:rsidR="009404EE" w:rsidRPr="00975AEF"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 xml:space="preserve"> </w:t>
            </w:r>
          </w:p>
        </w:tc>
      </w:tr>
      <w:tr w:rsidR="00975AEF" w:rsidRPr="00975AEF" w14:paraId="0625447E" w14:textId="77777777" w:rsidTr="001245C0">
        <w:trPr>
          <w:trHeight w:val="360"/>
        </w:trPr>
        <w:tc>
          <w:tcPr>
            <w:tcW w:w="1191" w:type="dxa"/>
          </w:tcPr>
          <w:p w14:paraId="7A9E7C61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Địa chỉ</w:t>
            </w:r>
          </w:p>
        </w:tc>
        <w:tc>
          <w:tcPr>
            <w:tcW w:w="272" w:type="dxa"/>
          </w:tcPr>
          <w:p w14:paraId="2D167ED0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530BC8DA" w14:textId="7AA45611" w:rsidR="009404EE" w:rsidRPr="00975AEF" w:rsidRDefault="00BB6B49" w:rsidP="009F24E6">
            <w:pPr>
              <w:pStyle w:val="BogihpbthnhubinanhNgc0977825999"/>
              <w:rPr>
                <w:color w:val="000000" w:themeColor="text1"/>
                <w:sz w:val="23"/>
              </w:rPr>
            </w:pPr>
            <w:r>
              <w:rPr>
                <w:bCs/>
                <w:color w:val="000000" w:themeColor="text1"/>
                <w:sz w:val="23"/>
              </w:rPr>
              <w:t>Tòa R2 TTTM Royal City, 72A Nguyễn Trãi - Thanh Xuân - HN</w:t>
            </w:r>
            <w:r w:rsidR="009404EE" w:rsidRPr="00975AEF">
              <w:rPr>
                <w:bCs/>
                <w:color w:val="000000" w:themeColor="text1"/>
                <w:sz w:val="23"/>
              </w:rPr>
              <w:t xml:space="preserve">  </w:t>
            </w:r>
          </w:p>
        </w:tc>
      </w:tr>
      <w:tr w:rsidR="00975AEF" w:rsidRPr="00975AEF" w14:paraId="3214048B" w14:textId="77777777" w:rsidTr="001245C0">
        <w:trPr>
          <w:trHeight w:val="360"/>
        </w:trPr>
        <w:tc>
          <w:tcPr>
            <w:tcW w:w="1191" w:type="dxa"/>
          </w:tcPr>
          <w:p w14:paraId="5EC13B76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Email</w:t>
            </w:r>
          </w:p>
        </w:tc>
        <w:tc>
          <w:tcPr>
            <w:tcW w:w="272" w:type="dxa"/>
          </w:tcPr>
          <w:p w14:paraId="361305B8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12CF343F" w14:textId="403D540E" w:rsidR="009404EE" w:rsidRPr="00975AEF" w:rsidRDefault="00BB6B49" w:rsidP="009F24E6">
            <w:pPr>
              <w:pStyle w:val="BogihpbthnhubinanhNgc0977825999"/>
              <w:rPr>
                <w:bCs/>
                <w:color w:val="000000" w:themeColor="text1"/>
                <w:sz w:val="23"/>
              </w:rPr>
            </w:pPr>
            <w:r>
              <w:rPr>
                <w:bCs/>
                <w:color w:val="000000" w:themeColor="text1"/>
                <w:sz w:val="23"/>
              </w:rPr>
              <w:t>zalo</w:t>
            </w:r>
          </w:p>
        </w:tc>
      </w:tr>
    </w:tbl>
    <w:p w14:paraId="0183B8F6" w14:textId="77777777" w:rsidR="009404EE" w:rsidRPr="00975AEF" w:rsidRDefault="009404EE" w:rsidP="00D569C8">
      <w:pPr>
        <w:tabs>
          <w:tab w:val="left" w:pos="567"/>
        </w:tabs>
        <w:spacing w:line="276" w:lineRule="auto"/>
        <w:rPr>
          <w:rFonts w:ascii="Times New Roman" w:hAnsi="Times New Roman"/>
          <w:b/>
          <w:color w:val="000000" w:themeColor="text1"/>
          <w:sz w:val="23"/>
          <w:szCs w:val="25"/>
        </w:rPr>
      </w:pPr>
    </w:p>
    <w:p w14:paraId="0834D68D" w14:textId="77777777" w:rsidR="00D97245" w:rsidRPr="00975AEF" w:rsidRDefault="00FE4FAA" w:rsidP="00D569C8">
      <w:pPr>
        <w:tabs>
          <w:tab w:val="left" w:pos="567"/>
        </w:tabs>
        <w:spacing w:line="276" w:lineRule="auto"/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ty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CP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 in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&amp; SX bao bì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 Tuấn Dung xin gửi báo giá theo yêu cầu của quý khách. Chúc quý khá</w:t>
      </w:r>
      <w:r w:rsidR="00D97245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ch</w:t>
      </w:r>
    </w:p>
    <w:p w14:paraId="6E178582" w14:textId="77777777" w:rsidR="00680E7A" w:rsidRPr="00975AEF" w:rsidRDefault="00D97245" w:rsidP="009231AC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Mạnh khỏe – Hạnh phúc – A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n khan</w:t>
      </w:r>
      <w:r w:rsidR="00695FEF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g 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thịnh </w:t>
      </w:r>
      <w:r w:rsidR="003C1BC0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vượng!</w:t>
      </w:r>
    </w:p>
    <w:tbl>
      <w:tblPr>
        <w:tblW w:w="103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33"/>
        <w:gridCol w:w="5359"/>
        <w:gridCol w:w="694"/>
        <w:gridCol w:w="967"/>
        <w:gridCol w:w="990"/>
        <w:gridCol w:w="1780"/>
      </w:tblGrid>
      <w:tr w:rsidR="00680E7A" w:rsidRPr="000229A6" w14:paraId="10F08055" w14:textId="77777777" w:rsidTr="00975AEF">
        <w:trPr>
          <w:trHeight w:val="366"/>
          <w:jc w:val="center"/>
        </w:trPr>
        <w:tc>
          <w:tcPr>
            <w:tcW w:w="533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1769C577" w14:textId="04EBD975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TT</w:t>
            </w:r>
          </w:p>
        </w:tc>
        <w:tc>
          <w:tcPr>
            <w:tcW w:w="5359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4FC915CF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NỘI DUNG</w:t>
            </w:r>
          </w:p>
        </w:tc>
        <w:tc>
          <w:tcPr>
            <w:tcW w:w="694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70568D26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ĐVT</w:t>
            </w:r>
          </w:p>
        </w:tc>
        <w:tc>
          <w:tcPr>
            <w:tcW w:w="967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4371DAAC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SL</w:t>
            </w:r>
          </w:p>
        </w:tc>
        <w:tc>
          <w:tcPr>
            <w:tcW w:w="99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01DED9AC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  <w:lang w:val="vi-VN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Đ.GIÁ</w:t>
            </w:r>
          </w:p>
        </w:tc>
        <w:tc>
          <w:tcPr>
            <w:tcW w:w="178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5D513F26" w14:textId="53E80F26" w:rsidR="00680E7A" w:rsidRPr="000229A6" w:rsidRDefault="00680E7A" w:rsidP="00975AEF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 xml:space="preserve">T.TIỀN  </w:t>
            </w:r>
          </w:p>
        </w:tc>
      </w:tr>
      <w:tr w:rsidR="007E79B4" w:rsidRPr="000229A6" w14:paraId="7801F92D" w14:textId="77777777" w:rsidTr="00975AEF">
        <w:trPr>
          <w:trHeight w:val="2055"/>
          <w:jc w:val="center"/>
        </w:trPr>
        <w:tc>
          <w:tcPr>
            <w:tcW w:w="533" w:type="dxa"/>
            <w:vAlign w:val="center"/>
          </w:tcPr>
          <w:p w14:paraId="31BD457A" w14:textId="54BEFD55" w:rsidR="007E79B4" w:rsidRPr="000229A6" w:rsidRDefault="00975AEF" w:rsidP="001245C0">
            <w:pPr>
              <w:spacing w:before="120" w:after="120" w:line="276" w:lineRule="auto"/>
              <w:ind w:left="-271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 xml:space="preserve">     </w:t>
            </w:r>
            <w:r w:rsidR="00063E53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>1</w:t>
            </w:r>
          </w:p>
        </w:tc>
        <w:tc>
          <w:tcPr>
            <w:tcW w:w="5359" w:type="dxa"/>
          </w:tcPr>
          <w:p w14:paraId="451F27D8" w14:textId="77777777" w:rsidR="007E79B4" w:rsidRPr="000229A6" w:rsidRDefault="007E79B4" w:rsidP="00F95B82">
            <w:pPr>
              <w:spacing w:line="276" w:lineRule="auto"/>
              <w:rPr>
                <w:rFonts w:ascii="Times New Roman" w:hAnsi="Times New Roman"/>
                <w:b/>
                <w:i/>
                <w:color w:val="auto"/>
                <w:sz w:val="23"/>
                <w:szCs w:val="25"/>
              </w:rPr>
            </w:pPr>
          </w:p>
          <w:p w14:paraId="11278794" w14:textId="156575A2" w:rsidR="007E79B4" w:rsidRPr="00975AEF" w:rsidRDefault="00063E53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3"/>
                <w:szCs w:val="25"/>
              </w:rPr>
              <w:t>Hộp giấy ORALDIN + Tem cuộn + Toa 10 x 20</w:t>
            </w:r>
            <w:r w:rsidR="007E79B4"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 </w:t>
            </w:r>
          </w:p>
          <w:p w14:paraId="3488F4C9" w14:textId="036E042B" w:rsidR="007E79B4" w:rsidRDefault="00ED0E81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 xml:space="preserve">Chất liệu giấy </w:t>
            </w:r>
            <w:r w:rsidR="007E79B4"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470E62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/>
            </w:r>
          </w:p>
          <w:p w14:paraId="2EA28D56" w14:textId="6A3A2318" w:rsidR="00ED0E81" w:rsidRPr="00ED0E81" w:rsidRDefault="00ED0E81" w:rsidP="00ED0E81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>Định lượng</w:t>
            </w:r>
            <w:r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 xml:space="preserve"> 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/>
            </w:r>
          </w:p>
          <w:p w14:paraId="05238975" w14:textId="7836F586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>Kích thước</w:t>
            </w:r>
            <w:r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: </w:t>
            </w:r>
            <w:r w:rsidR="00EB52C6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>6 x 6 x 16</w:t>
            </w:r>
          </w:p>
          <w:p w14:paraId="3F5CF717" w14:textId="23CEB7A9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Mẫu Thiết kế do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6C298B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File khách hàng gửi</w:t>
            </w:r>
          </w:p>
          <w:p w14:paraId="6C7FFFED" w14:textId="4B091946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Công nghệ in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E019E5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In offset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 </w:t>
            </w:r>
          </w:p>
          <w:p w14:paraId="3431800B" w14:textId="77777777" w:rsidR="009404EE" w:rsidRPr="004C1C5C" w:rsidRDefault="005276EE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+ Cán nilon:  1 mặt + thúc nổi sản phẩm</w:t>
            </w:r>
          </w:p>
          <w:p w14:paraId="30F0A9EC" w14:textId="42ECAB95" w:rsidR="004C1C5C" w:rsidRPr="004C1C5C" w:rsidRDefault="004C1C5C" w:rsidP="004C1C5C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Ghi chú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/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 </w:t>
            </w:r>
          </w:p>
        </w:tc>
        <w:tc>
          <w:tcPr>
            <w:tcW w:w="694" w:type="dxa"/>
            <w:vAlign w:val="center"/>
          </w:tcPr>
          <w:p w14:paraId="1BB39801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 w:rsidRPr="000229A6"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Hộp</w:t>
            </w:r>
          </w:p>
        </w:tc>
        <w:tc>
          <w:tcPr>
            <w:tcW w:w="967" w:type="dxa"/>
            <w:vAlign w:val="center"/>
          </w:tcPr>
          <w:p w14:paraId="53DB2CF6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  <w:p w14:paraId="1A58C7F7" w14:textId="16CC4D50" w:rsidR="007E79B4" w:rsidRPr="000229A6" w:rsidRDefault="0078369A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5000</w:t>
            </w:r>
          </w:p>
          <w:p w14:paraId="5AFC061A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</w:tc>
        <w:tc>
          <w:tcPr>
            <w:tcW w:w="990" w:type="dxa"/>
            <w:vAlign w:val="center"/>
          </w:tcPr>
          <w:p w14:paraId="1182F634" w14:textId="3D64AC0F" w:rsidR="007E79B4" w:rsidRPr="000229A6" w:rsidRDefault="00BA504D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2,283</w:t>
            </w:r>
            <w:r w:rsidR="007E79B4"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  <w:tc>
          <w:tcPr>
            <w:tcW w:w="1780" w:type="dxa"/>
            <w:vAlign w:val="center"/>
          </w:tcPr>
          <w:p w14:paraId="682BEBCD" w14:textId="327E861E" w:rsidR="007E79B4" w:rsidRPr="000229A6" w:rsidRDefault="00EA2D72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11,415,000</w:t>
            </w:r>
            <w:r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</w:tr>
      <w:tr w:rsidR="00B446F5" w:rsidRPr="000229A6" w14:paraId="2CB5876D" w14:textId="77777777" w:rsidTr="00975AEF">
        <w:trPr>
          <w:trHeight w:val="554"/>
          <w:jc w:val="center"/>
        </w:trPr>
        <w:tc>
          <w:tcPr>
            <w:tcW w:w="533" w:type="dxa"/>
            <w:vAlign w:val="center"/>
          </w:tcPr>
          <w:p w14:paraId="164169D5" w14:textId="24DA52EB" w:rsidR="00B446F5" w:rsidRPr="000229A6" w:rsidRDefault="00B446F5" w:rsidP="00454CA4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</w:p>
        </w:tc>
        <w:tc>
          <w:tcPr>
            <w:tcW w:w="8010" w:type="dxa"/>
            <w:gridSpan w:val="4"/>
          </w:tcPr>
          <w:p w14:paraId="6685D3E3" w14:textId="13C5AC2A" w:rsidR="00B446F5" w:rsidRPr="00015D03" w:rsidRDefault="00B446F5" w:rsidP="006E6EA3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  <w:t>TỔNG CỘNG CHƯA VAT 10%</w:t>
            </w:r>
            <w:r w:rsidR="00015D03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  <w:t> : 11,415,000đ</w:t>
            </w:r>
          </w:p>
        </w:tc>
        <w:tc>
          <w:tcPr>
            <w:tcW w:w="1780" w:type="dxa"/>
            <w:vAlign w:val="center"/>
          </w:tcPr>
          <w:p w14:paraId="371E9E8E" w14:textId="77777777" w:rsidR="00B446F5" w:rsidRPr="000229A6" w:rsidRDefault="00B446F5" w:rsidP="00EA122D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</w:pPr>
          </w:p>
        </w:tc>
      </w:tr>
    </w:tbl>
    <w:p w14:paraId="42C52285" w14:textId="77777777" w:rsidR="00D7474D" w:rsidRDefault="00D7474D" w:rsidP="00D569C8">
      <w:pPr>
        <w:spacing w:line="276" w:lineRule="auto"/>
        <w:jc w:val="both"/>
        <w:rPr>
          <w:rFonts w:ascii="Times New Roman" w:hAnsi="Times New Roman"/>
          <w:b/>
          <w:i/>
          <w:color w:val="000000" w:themeColor="text1"/>
          <w:sz w:val="23"/>
          <w:szCs w:val="25"/>
        </w:rPr>
      </w:pPr>
    </w:p>
    <w:p w14:paraId="4B193245" w14:textId="38E4E4E6" w:rsidR="002A0F65" w:rsidRPr="00D7474D" w:rsidRDefault="002A0F65" w:rsidP="00D569C8">
      <w:pPr>
        <w:spacing w:line="276" w:lineRule="auto"/>
        <w:jc w:val="both"/>
        <w:rPr>
          <w:rFonts w:ascii="Times New Roman" w:hAnsi="Times New Roman"/>
          <w:b/>
          <w:i/>
          <w:color w:val="000000" w:themeColor="text1"/>
          <w:sz w:val="23"/>
          <w:szCs w:val="25"/>
        </w:rPr>
      </w:pP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Quý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k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hách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h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àng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lưu ý:</w:t>
      </w:r>
    </w:p>
    <w:p w14:paraId="20AA5A75" w14:textId="77777777" w:rsidR="002A0F65" w:rsidRPr="00975AEF" w:rsidRDefault="00AA6A02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giao hàng tại: </w:t>
      </w:r>
      <w:r w:rsidR="00341302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Tại </w:t>
      </w:r>
      <w:r w:rsidR="00D84505" w:rsidRPr="00975AEF">
        <w:rPr>
          <w:rFonts w:ascii="Times New Roman" w:hAnsi="Times New Roman"/>
          <w:i/>
          <w:color w:val="000000" w:themeColor="text1"/>
          <w:sz w:val="23"/>
          <w:szCs w:val="25"/>
        </w:rPr>
        <w:t>Nhà máy</w:t>
      </w:r>
    </w:p>
    <w:p w14:paraId="425D08BB" w14:textId="30E2D215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chưa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bao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gồm </w:t>
      </w:r>
      <w:r w:rsidR="009404EE" w:rsidRPr="00975AEF">
        <w:rPr>
          <w:rFonts w:ascii="Times New Roman" w:hAnsi="Times New Roman"/>
          <w:i/>
          <w:color w:val="000000" w:themeColor="text1"/>
          <w:sz w:val="23"/>
          <w:szCs w:val="25"/>
        </w:rPr>
        <w:t>10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% VAT.</w:t>
      </w:r>
    </w:p>
    <w:p w14:paraId="0624B9B1" w14:textId="49B207EB" w:rsidR="002A0F65" w:rsidRPr="00975AEF" w:rsidRDefault="002A0F65" w:rsidP="00A76550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Thời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gian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thực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hiện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sản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xuất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là</w:t>
      </w:r>
      <w:r w:rsidR="002B0502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15 -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5722C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20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ngày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làm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việc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kể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từ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khi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duyệt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mẫu</w:t>
      </w:r>
      <w:r w:rsidR="00610194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hoặc maket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</w:p>
    <w:p w14:paraId="49F460EA" w14:textId="77777777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Báo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có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hiệu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lực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trong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vòng 30 ngày.</w:t>
      </w:r>
    </w:p>
    <w:p w14:paraId="3F36D1E4" w14:textId="77777777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Phươngthứcthanhtoán:</w:t>
      </w:r>
    </w:p>
    <w:p w14:paraId="351EEC59" w14:textId="77777777" w:rsidR="002A0F65" w:rsidRPr="00975AEF" w:rsidRDefault="002A0F65" w:rsidP="00D569C8">
      <w:pPr>
        <w:spacing w:line="276" w:lineRule="auto"/>
        <w:ind w:left="720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+ 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ặ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trước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>5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0% 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trị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hàng.(Trước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tiến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hành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sản xuất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).</w:t>
      </w:r>
    </w:p>
    <w:p w14:paraId="7E5DE7F9" w14:textId="77777777" w:rsidR="00814AD2" w:rsidRPr="00975AEF" w:rsidRDefault="002A0F65" w:rsidP="009231AC">
      <w:pPr>
        <w:spacing w:line="276" w:lineRule="auto"/>
        <w:ind w:left="720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+ 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thanh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toán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nốt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số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tiền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còn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lại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>trước khi chuyển hàng.</w:t>
      </w:r>
    </w:p>
    <w:p w14:paraId="73992CE5" w14:textId="77777777" w:rsidR="009C7E2A" w:rsidRPr="000229A6" w:rsidRDefault="009C7E2A" w:rsidP="002311C0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</w:p>
    <w:p w14:paraId="565C4DB1" w14:textId="77777777" w:rsidR="00B91266" w:rsidRPr="000229A6" w:rsidRDefault="003B5B66" w:rsidP="002311C0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 w:rsidRPr="000229A6"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Người lập báo giá.</w:t>
      </w:r>
    </w:p>
    <w:p w14:paraId="2E1D6CEC" w14:textId="34520335" w:rsidR="005E77B0" w:rsidRPr="000229A6" w:rsidRDefault="00125710" w:rsidP="002E5278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Nghiêm Thanh Tuấn</w:t>
      </w:r>
    </w:p>
    <w:p w14:paraId="39E8699C" w14:textId="2C7296C3" w:rsidR="00B91266" w:rsidRDefault="007618C7" w:rsidP="00777952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0963.303.999</w:t>
      </w:r>
    </w:p>
    <w:p w14:paraId="05F58A62" w14:textId="77777777" w:rsidR="000229A6" w:rsidRPr="000229A6" w:rsidRDefault="000229A6" w:rsidP="00777952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</w:p>
    <w:sectPr w:rsidR="000229A6" w:rsidRPr="000229A6" w:rsidSect="002D6439">
      <w:footerReference w:type="default" r:id="rId8"/>
      <w:type w:val="evenPage"/>
      <w:pgSz w:w="11907" w:h="16840" w:code="9"/>
      <w:pgMar w:top="450" w:right="792" w:bottom="810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B427E1" w14:textId="77777777" w:rsidR="00853893" w:rsidRDefault="00853893" w:rsidP="002A0F65">
      <w:r>
        <w:separator/>
      </w:r>
    </w:p>
  </w:endnote>
  <w:endnote w:type="continuationSeparator" w:id="0">
    <w:p w14:paraId="72B84626" w14:textId="77777777" w:rsidR="00853893" w:rsidRDefault="00853893" w:rsidP="002A0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3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Nnew Century Schoolboo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8" w:type="pct"/>
      <w:tblInd w:w="56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978"/>
      <w:gridCol w:w="8102"/>
    </w:tblGrid>
    <w:tr w:rsidR="00404F05" w14:paraId="09D01F28" w14:textId="77777777" w:rsidTr="00404F05">
      <w:trPr>
        <w:trHeight w:val="281"/>
      </w:trPr>
      <w:tc>
        <w:tcPr>
          <w:tcW w:w="981" w:type="pct"/>
          <w:tcBorders>
            <w:top w:val="single" w:sz="4" w:space="0" w:color="943634"/>
          </w:tcBorders>
          <w:shd w:val="clear" w:color="auto" w:fill="943634"/>
        </w:tcPr>
        <w:p w14:paraId="72E9C033" w14:textId="77777777" w:rsidR="00404F05" w:rsidRPr="00404F05" w:rsidRDefault="00404F05" w:rsidP="00777952">
          <w:pPr>
            <w:pStyle w:val="Footer"/>
            <w:jc w:val="right"/>
            <w:rPr>
              <w:rFonts w:ascii="Times New Roman" w:hAnsi="Times New Roman"/>
              <w:color w:val="FFFFFF"/>
            </w:rPr>
          </w:pPr>
          <w:r w:rsidRPr="00404F05">
            <w:rPr>
              <w:rFonts w:ascii="Times New Roman" w:hAnsi="Times New Roman"/>
              <w:color w:val="FFFFFF"/>
            </w:rPr>
            <w:t>In Tuấn Dung_</w:t>
          </w:r>
          <w:r w:rsidR="00777952">
            <w:rPr>
              <w:rFonts w:ascii="Times New Roman" w:hAnsi="Times New Roman"/>
              <w:color w:val="FFFFFF"/>
            </w:rPr>
            <w:t>1</w:t>
          </w:r>
        </w:p>
      </w:tc>
      <w:tc>
        <w:tcPr>
          <w:tcW w:w="4019" w:type="pct"/>
          <w:tcBorders>
            <w:top w:val="single" w:sz="4" w:space="0" w:color="auto"/>
          </w:tcBorders>
        </w:tcPr>
        <w:p w14:paraId="0C7F46E9" w14:textId="77777777" w:rsidR="00404F05" w:rsidRPr="00404F05" w:rsidRDefault="00404F05">
          <w:pPr>
            <w:pStyle w:val="Footer"/>
            <w:rPr>
              <w:rFonts w:ascii="Times New Roman" w:hAnsi="Times New Roman"/>
            </w:rPr>
          </w:pPr>
          <w:r w:rsidRPr="00404F05">
            <w:rPr>
              <w:rFonts w:ascii="Times New Roman" w:hAnsi="Times New Roman"/>
            </w:rPr>
            <w:t>“NghìnnămmộtchữTín”</w:t>
          </w:r>
        </w:p>
      </w:tc>
    </w:tr>
  </w:tbl>
  <w:p w14:paraId="1047F217" w14:textId="77777777" w:rsidR="002A0F65" w:rsidRDefault="002A0F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2E5430" w14:textId="77777777" w:rsidR="00853893" w:rsidRDefault="00853893" w:rsidP="002A0F65">
      <w:r>
        <w:separator/>
      </w:r>
    </w:p>
  </w:footnote>
  <w:footnote w:type="continuationSeparator" w:id="0">
    <w:p w14:paraId="1B68F661" w14:textId="77777777" w:rsidR="00853893" w:rsidRDefault="00853893" w:rsidP="002A0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6D16"/>
    <w:multiLevelType w:val="multilevel"/>
    <w:tmpl w:val="6E2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95891"/>
    <w:multiLevelType w:val="hybridMultilevel"/>
    <w:tmpl w:val="7EC0F52A"/>
    <w:lvl w:ilvl="0" w:tplc="8A8A73A8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980E18"/>
    <w:multiLevelType w:val="hybridMultilevel"/>
    <w:tmpl w:val="E2346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030DD"/>
    <w:multiLevelType w:val="hybridMultilevel"/>
    <w:tmpl w:val="8EE6AF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4632D"/>
    <w:multiLevelType w:val="hybridMultilevel"/>
    <w:tmpl w:val="F894E22C"/>
    <w:lvl w:ilvl="0" w:tplc="75B650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90B9A"/>
    <w:multiLevelType w:val="hybridMultilevel"/>
    <w:tmpl w:val="6590D1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30755"/>
    <w:multiLevelType w:val="hybridMultilevel"/>
    <w:tmpl w:val="E2CC61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25B7A"/>
    <w:multiLevelType w:val="hybridMultilevel"/>
    <w:tmpl w:val="9B42B8AA"/>
    <w:lvl w:ilvl="0" w:tplc="B266904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47EC3"/>
    <w:multiLevelType w:val="hybridMultilevel"/>
    <w:tmpl w:val="AC7E0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F044B"/>
    <w:multiLevelType w:val="hybridMultilevel"/>
    <w:tmpl w:val="F53E07D8"/>
    <w:lvl w:ilvl="0" w:tplc="2876BC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7902DD"/>
    <w:multiLevelType w:val="hybridMultilevel"/>
    <w:tmpl w:val="EDA21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00CFF"/>
    <w:multiLevelType w:val="multilevel"/>
    <w:tmpl w:val="6E2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6533FB"/>
    <w:multiLevelType w:val="hybridMultilevel"/>
    <w:tmpl w:val="D58E3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B5523"/>
    <w:multiLevelType w:val="hybridMultilevel"/>
    <w:tmpl w:val="35487A98"/>
    <w:lvl w:ilvl="0" w:tplc="A88444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9D2ECE"/>
    <w:multiLevelType w:val="hybridMultilevel"/>
    <w:tmpl w:val="A27E6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D7D27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556B2872"/>
    <w:multiLevelType w:val="multilevel"/>
    <w:tmpl w:val="95D8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3B0EBC"/>
    <w:multiLevelType w:val="hybridMultilevel"/>
    <w:tmpl w:val="01E644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D7F42"/>
    <w:multiLevelType w:val="hybridMultilevel"/>
    <w:tmpl w:val="96860064"/>
    <w:lvl w:ilvl="0" w:tplc="75B650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840B80"/>
    <w:multiLevelType w:val="hybridMultilevel"/>
    <w:tmpl w:val="B1B60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B00AA"/>
    <w:multiLevelType w:val="hybridMultilevel"/>
    <w:tmpl w:val="515819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0389C"/>
    <w:multiLevelType w:val="hybridMultilevel"/>
    <w:tmpl w:val="FEB62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6"/>
  </w:num>
  <w:num w:numId="4">
    <w:abstractNumId w:val="2"/>
  </w:num>
  <w:num w:numId="5">
    <w:abstractNumId w:val="17"/>
  </w:num>
  <w:num w:numId="6">
    <w:abstractNumId w:val="3"/>
  </w:num>
  <w:num w:numId="7">
    <w:abstractNumId w:val="20"/>
  </w:num>
  <w:num w:numId="8">
    <w:abstractNumId w:val="5"/>
  </w:num>
  <w:num w:numId="9">
    <w:abstractNumId w:val="19"/>
  </w:num>
  <w:num w:numId="10">
    <w:abstractNumId w:val="6"/>
  </w:num>
  <w:num w:numId="11">
    <w:abstractNumId w:val="10"/>
  </w:num>
  <w:num w:numId="12">
    <w:abstractNumId w:val="14"/>
  </w:num>
  <w:num w:numId="13">
    <w:abstractNumId w:val="8"/>
  </w:num>
  <w:num w:numId="14">
    <w:abstractNumId w:val="21"/>
  </w:num>
  <w:num w:numId="15">
    <w:abstractNumId w:val="11"/>
  </w:num>
  <w:num w:numId="16">
    <w:abstractNumId w:val="12"/>
  </w:num>
  <w:num w:numId="17">
    <w:abstractNumId w:val="18"/>
  </w:num>
  <w:num w:numId="18">
    <w:abstractNumId w:val="4"/>
  </w:num>
  <w:num w:numId="19">
    <w:abstractNumId w:val="7"/>
  </w:num>
  <w:num w:numId="20">
    <w:abstractNumId w:val="9"/>
  </w:num>
  <w:num w:numId="21">
    <w:abstractNumId w:val="13"/>
  </w:num>
  <w:num w:numId="2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9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77"/>
    <w:rsid w:val="000046D1"/>
    <w:rsid w:val="00007BC6"/>
    <w:rsid w:val="00007FDE"/>
    <w:rsid w:val="00011B54"/>
    <w:rsid w:val="00015A6D"/>
    <w:rsid w:val="00015D03"/>
    <w:rsid w:val="000163DD"/>
    <w:rsid w:val="000229A6"/>
    <w:rsid w:val="00022F21"/>
    <w:rsid w:val="000232ED"/>
    <w:rsid w:val="000241FF"/>
    <w:rsid w:val="00027F62"/>
    <w:rsid w:val="00032710"/>
    <w:rsid w:val="0003457B"/>
    <w:rsid w:val="00037252"/>
    <w:rsid w:val="000418A3"/>
    <w:rsid w:val="00041BDA"/>
    <w:rsid w:val="00043AFC"/>
    <w:rsid w:val="00044B29"/>
    <w:rsid w:val="00044C40"/>
    <w:rsid w:val="00047EAD"/>
    <w:rsid w:val="0005000F"/>
    <w:rsid w:val="00053F4C"/>
    <w:rsid w:val="00054026"/>
    <w:rsid w:val="000606EA"/>
    <w:rsid w:val="00062B9C"/>
    <w:rsid w:val="0006343E"/>
    <w:rsid w:val="00063E53"/>
    <w:rsid w:val="00064731"/>
    <w:rsid w:val="00064779"/>
    <w:rsid w:val="00071F99"/>
    <w:rsid w:val="000723B1"/>
    <w:rsid w:val="00072432"/>
    <w:rsid w:val="0008004D"/>
    <w:rsid w:val="000800E2"/>
    <w:rsid w:val="00081210"/>
    <w:rsid w:val="000816B6"/>
    <w:rsid w:val="00081D34"/>
    <w:rsid w:val="0008311F"/>
    <w:rsid w:val="00086D52"/>
    <w:rsid w:val="00087299"/>
    <w:rsid w:val="000910BB"/>
    <w:rsid w:val="00091358"/>
    <w:rsid w:val="000967D9"/>
    <w:rsid w:val="00097C39"/>
    <w:rsid w:val="000A02F5"/>
    <w:rsid w:val="000A07FF"/>
    <w:rsid w:val="000A14A4"/>
    <w:rsid w:val="000A1D31"/>
    <w:rsid w:val="000A3A86"/>
    <w:rsid w:val="000A74C2"/>
    <w:rsid w:val="000A7A19"/>
    <w:rsid w:val="000B173A"/>
    <w:rsid w:val="000B203A"/>
    <w:rsid w:val="000B5839"/>
    <w:rsid w:val="000C1A7C"/>
    <w:rsid w:val="000C244B"/>
    <w:rsid w:val="000C4022"/>
    <w:rsid w:val="000C5AC2"/>
    <w:rsid w:val="000C5EE9"/>
    <w:rsid w:val="000C65A3"/>
    <w:rsid w:val="000C7A61"/>
    <w:rsid w:val="000D1619"/>
    <w:rsid w:val="000D297A"/>
    <w:rsid w:val="000D5FAB"/>
    <w:rsid w:val="000D7084"/>
    <w:rsid w:val="000D7B68"/>
    <w:rsid w:val="000E1E18"/>
    <w:rsid w:val="000E4D0C"/>
    <w:rsid w:val="000F2286"/>
    <w:rsid w:val="000F4092"/>
    <w:rsid w:val="000F4A0C"/>
    <w:rsid w:val="000F5405"/>
    <w:rsid w:val="000F6EA1"/>
    <w:rsid w:val="001115B4"/>
    <w:rsid w:val="0011217E"/>
    <w:rsid w:val="00113087"/>
    <w:rsid w:val="001136CF"/>
    <w:rsid w:val="00116A0D"/>
    <w:rsid w:val="00120BF0"/>
    <w:rsid w:val="001229EC"/>
    <w:rsid w:val="001239B5"/>
    <w:rsid w:val="00123B82"/>
    <w:rsid w:val="001245C0"/>
    <w:rsid w:val="00125710"/>
    <w:rsid w:val="00127120"/>
    <w:rsid w:val="001271B1"/>
    <w:rsid w:val="00127F4E"/>
    <w:rsid w:val="001319C9"/>
    <w:rsid w:val="00131BF9"/>
    <w:rsid w:val="00132599"/>
    <w:rsid w:val="001325AD"/>
    <w:rsid w:val="00134ED6"/>
    <w:rsid w:val="001351E3"/>
    <w:rsid w:val="001368F9"/>
    <w:rsid w:val="001412B3"/>
    <w:rsid w:val="00141424"/>
    <w:rsid w:val="00142D91"/>
    <w:rsid w:val="00145E43"/>
    <w:rsid w:val="001460B4"/>
    <w:rsid w:val="00146D16"/>
    <w:rsid w:val="00147277"/>
    <w:rsid w:val="00147693"/>
    <w:rsid w:val="00150FD7"/>
    <w:rsid w:val="00152609"/>
    <w:rsid w:val="00152853"/>
    <w:rsid w:val="00154C91"/>
    <w:rsid w:val="00156A8E"/>
    <w:rsid w:val="00157115"/>
    <w:rsid w:val="0016192B"/>
    <w:rsid w:val="00164A63"/>
    <w:rsid w:val="00165717"/>
    <w:rsid w:val="0017092E"/>
    <w:rsid w:val="0017126C"/>
    <w:rsid w:val="00172CD4"/>
    <w:rsid w:val="00173667"/>
    <w:rsid w:val="00176230"/>
    <w:rsid w:val="001806DB"/>
    <w:rsid w:val="00180BA1"/>
    <w:rsid w:val="00183406"/>
    <w:rsid w:val="0018349A"/>
    <w:rsid w:val="0018481A"/>
    <w:rsid w:val="00187473"/>
    <w:rsid w:val="001921C5"/>
    <w:rsid w:val="001A33B2"/>
    <w:rsid w:val="001A693C"/>
    <w:rsid w:val="001A6A5F"/>
    <w:rsid w:val="001B00CC"/>
    <w:rsid w:val="001B07EE"/>
    <w:rsid w:val="001B106D"/>
    <w:rsid w:val="001B5F9B"/>
    <w:rsid w:val="001B67EE"/>
    <w:rsid w:val="001C00C1"/>
    <w:rsid w:val="001C030B"/>
    <w:rsid w:val="001C2070"/>
    <w:rsid w:val="001C2EFF"/>
    <w:rsid w:val="001C4976"/>
    <w:rsid w:val="001C6D6E"/>
    <w:rsid w:val="001D005A"/>
    <w:rsid w:val="001D4ACB"/>
    <w:rsid w:val="001D5B40"/>
    <w:rsid w:val="001D5DCE"/>
    <w:rsid w:val="001D7AC3"/>
    <w:rsid w:val="001E1B83"/>
    <w:rsid w:val="001E4D3F"/>
    <w:rsid w:val="001E6B8D"/>
    <w:rsid w:val="001E742F"/>
    <w:rsid w:val="001F0C8D"/>
    <w:rsid w:val="001F2FA2"/>
    <w:rsid w:val="001F4850"/>
    <w:rsid w:val="001F4AD4"/>
    <w:rsid w:val="001F6038"/>
    <w:rsid w:val="001F6FE4"/>
    <w:rsid w:val="002046A3"/>
    <w:rsid w:val="00204BA2"/>
    <w:rsid w:val="00207793"/>
    <w:rsid w:val="00210540"/>
    <w:rsid w:val="00210E92"/>
    <w:rsid w:val="00213851"/>
    <w:rsid w:val="002175D1"/>
    <w:rsid w:val="00217B9A"/>
    <w:rsid w:val="00217FB9"/>
    <w:rsid w:val="00221FD2"/>
    <w:rsid w:val="0022461B"/>
    <w:rsid w:val="00224F2A"/>
    <w:rsid w:val="00226610"/>
    <w:rsid w:val="002272CD"/>
    <w:rsid w:val="002308E6"/>
    <w:rsid w:val="002311C0"/>
    <w:rsid w:val="002354AC"/>
    <w:rsid w:val="00236217"/>
    <w:rsid w:val="00236778"/>
    <w:rsid w:val="00241E0B"/>
    <w:rsid w:val="00243BBD"/>
    <w:rsid w:val="00243D3D"/>
    <w:rsid w:val="00244D40"/>
    <w:rsid w:val="002451E3"/>
    <w:rsid w:val="00245816"/>
    <w:rsid w:val="00246A43"/>
    <w:rsid w:val="00246DFA"/>
    <w:rsid w:val="00250B47"/>
    <w:rsid w:val="0025114C"/>
    <w:rsid w:val="0025200C"/>
    <w:rsid w:val="00252707"/>
    <w:rsid w:val="00256325"/>
    <w:rsid w:val="0025697D"/>
    <w:rsid w:val="0026005E"/>
    <w:rsid w:val="002626EC"/>
    <w:rsid w:val="00262C49"/>
    <w:rsid w:val="00266644"/>
    <w:rsid w:val="0026698D"/>
    <w:rsid w:val="00267C39"/>
    <w:rsid w:val="002702C2"/>
    <w:rsid w:val="002710D4"/>
    <w:rsid w:val="00275D4C"/>
    <w:rsid w:val="00275FDC"/>
    <w:rsid w:val="0027642B"/>
    <w:rsid w:val="002776CB"/>
    <w:rsid w:val="00283EDD"/>
    <w:rsid w:val="00284BAF"/>
    <w:rsid w:val="00286179"/>
    <w:rsid w:val="00286746"/>
    <w:rsid w:val="00286B87"/>
    <w:rsid w:val="00287684"/>
    <w:rsid w:val="00287BA5"/>
    <w:rsid w:val="00290052"/>
    <w:rsid w:val="00291583"/>
    <w:rsid w:val="00295AD9"/>
    <w:rsid w:val="002A0F65"/>
    <w:rsid w:val="002A499B"/>
    <w:rsid w:val="002A4C08"/>
    <w:rsid w:val="002A4FFE"/>
    <w:rsid w:val="002A7404"/>
    <w:rsid w:val="002B0502"/>
    <w:rsid w:val="002B407C"/>
    <w:rsid w:val="002B596D"/>
    <w:rsid w:val="002B5F9F"/>
    <w:rsid w:val="002B7512"/>
    <w:rsid w:val="002C414D"/>
    <w:rsid w:val="002C5631"/>
    <w:rsid w:val="002C7746"/>
    <w:rsid w:val="002C7C93"/>
    <w:rsid w:val="002D03E1"/>
    <w:rsid w:val="002D6439"/>
    <w:rsid w:val="002E417E"/>
    <w:rsid w:val="002E5278"/>
    <w:rsid w:val="002E52C8"/>
    <w:rsid w:val="002E66A4"/>
    <w:rsid w:val="002F081A"/>
    <w:rsid w:val="002F1370"/>
    <w:rsid w:val="002F1AA9"/>
    <w:rsid w:val="002F2351"/>
    <w:rsid w:val="002F5046"/>
    <w:rsid w:val="002F60A3"/>
    <w:rsid w:val="002F718B"/>
    <w:rsid w:val="00301461"/>
    <w:rsid w:val="00302496"/>
    <w:rsid w:val="00302C1A"/>
    <w:rsid w:val="00304685"/>
    <w:rsid w:val="00306961"/>
    <w:rsid w:val="00307233"/>
    <w:rsid w:val="00307553"/>
    <w:rsid w:val="00312298"/>
    <w:rsid w:val="00313CBA"/>
    <w:rsid w:val="00314903"/>
    <w:rsid w:val="00314E66"/>
    <w:rsid w:val="00316719"/>
    <w:rsid w:val="003172EF"/>
    <w:rsid w:val="00317314"/>
    <w:rsid w:val="00320A6B"/>
    <w:rsid w:val="00320D7B"/>
    <w:rsid w:val="00321193"/>
    <w:rsid w:val="00321279"/>
    <w:rsid w:val="00322A2F"/>
    <w:rsid w:val="0032339A"/>
    <w:rsid w:val="003255BD"/>
    <w:rsid w:val="00326138"/>
    <w:rsid w:val="003305D2"/>
    <w:rsid w:val="00330E1C"/>
    <w:rsid w:val="00332C87"/>
    <w:rsid w:val="00334530"/>
    <w:rsid w:val="00335663"/>
    <w:rsid w:val="003356A9"/>
    <w:rsid w:val="00336302"/>
    <w:rsid w:val="00340962"/>
    <w:rsid w:val="00341302"/>
    <w:rsid w:val="00341C80"/>
    <w:rsid w:val="00342A60"/>
    <w:rsid w:val="0034370E"/>
    <w:rsid w:val="0034558B"/>
    <w:rsid w:val="00345A60"/>
    <w:rsid w:val="00350EB4"/>
    <w:rsid w:val="0035198B"/>
    <w:rsid w:val="00351D30"/>
    <w:rsid w:val="00352195"/>
    <w:rsid w:val="003530E4"/>
    <w:rsid w:val="00353A72"/>
    <w:rsid w:val="003542A4"/>
    <w:rsid w:val="00354DD7"/>
    <w:rsid w:val="0036365C"/>
    <w:rsid w:val="00365DB0"/>
    <w:rsid w:val="00370799"/>
    <w:rsid w:val="003722CF"/>
    <w:rsid w:val="003765BA"/>
    <w:rsid w:val="00377734"/>
    <w:rsid w:val="00377F9F"/>
    <w:rsid w:val="00382279"/>
    <w:rsid w:val="00386469"/>
    <w:rsid w:val="00390BE6"/>
    <w:rsid w:val="00394019"/>
    <w:rsid w:val="003948B4"/>
    <w:rsid w:val="003A0C29"/>
    <w:rsid w:val="003A1271"/>
    <w:rsid w:val="003A261D"/>
    <w:rsid w:val="003A46AD"/>
    <w:rsid w:val="003A516B"/>
    <w:rsid w:val="003A5231"/>
    <w:rsid w:val="003A5C84"/>
    <w:rsid w:val="003A7AAF"/>
    <w:rsid w:val="003B026D"/>
    <w:rsid w:val="003B06B7"/>
    <w:rsid w:val="003B3A64"/>
    <w:rsid w:val="003B4D56"/>
    <w:rsid w:val="003B5B66"/>
    <w:rsid w:val="003B64F0"/>
    <w:rsid w:val="003C040D"/>
    <w:rsid w:val="003C1804"/>
    <w:rsid w:val="003C18F5"/>
    <w:rsid w:val="003C1BC0"/>
    <w:rsid w:val="003C5C6B"/>
    <w:rsid w:val="003C6F61"/>
    <w:rsid w:val="003C7101"/>
    <w:rsid w:val="003D0638"/>
    <w:rsid w:val="003D1DF3"/>
    <w:rsid w:val="003D2C26"/>
    <w:rsid w:val="003D3ABF"/>
    <w:rsid w:val="003D5919"/>
    <w:rsid w:val="003D5B75"/>
    <w:rsid w:val="003D73D3"/>
    <w:rsid w:val="003E0976"/>
    <w:rsid w:val="003E2E65"/>
    <w:rsid w:val="003E58BF"/>
    <w:rsid w:val="003E79C5"/>
    <w:rsid w:val="003E7F52"/>
    <w:rsid w:val="003F0A25"/>
    <w:rsid w:val="003F42E7"/>
    <w:rsid w:val="003F7456"/>
    <w:rsid w:val="00400311"/>
    <w:rsid w:val="0040352A"/>
    <w:rsid w:val="00404647"/>
    <w:rsid w:val="00404F05"/>
    <w:rsid w:val="004050DC"/>
    <w:rsid w:val="00407004"/>
    <w:rsid w:val="00407AC8"/>
    <w:rsid w:val="004114F7"/>
    <w:rsid w:val="00411BD1"/>
    <w:rsid w:val="004146DC"/>
    <w:rsid w:val="00415000"/>
    <w:rsid w:val="00415776"/>
    <w:rsid w:val="00420390"/>
    <w:rsid w:val="00420776"/>
    <w:rsid w:val="00420B27"/>
    <w:rsid w:val="00421FDA"/>
    <w:rsid w:val="004235F3"/>
    <w:rsid w:val="00426F78"/>
    <w:rsid w:val="004273D4"/>
    <w:rsid w:val="00427465"/>
    <w:rsid w:val="00427DA3"/>
    <w:rsid w:val="0043368D"/>
    <w:rsid w:val="004375A4"/>
    <w:rsid w:val="004403C7"/>
    <w:rsid w:val="00442341"/>
    <w:rsid w:val="00445F3D"/>
    <w:rsid w:val="00446ACB"/>
    <w:rsid w:val="00453123"/>
    <w:rsid w:val="004541DB"/>
    <w:rsid w:val="00454CA4"/>
    <w:rsid w:val="00456842"/>
    <w:rsid w:val="00457BBD"/>
    <w:rsid w:val="00463E35"/>
    <w:rsid w:val="00465B83"/>
    <w:rsid w:val="00467064"/>
    <w:rsid w:val="004672B1"/>
    <w:rsid w:val="00470E62"/>
    <w:rsid w:val="0047544F"/>
    <w:rsid w:val="00477813"/>
    <w:rsid w:val="004826BF"/>
    <w:rsid w:val="00486B0E"/>
    <w:rsid w:val="00491789"/>
    <w:rsid w:val="00491D0E"/>
    <w:rsid w:val="004929C2"/>
    <w:rsid w:val="00493633"/>
    <w:rsid w:val="00493856"/>
    <w:rsid w:val="00493F0B"/>
    <w:rsid w:val="004951D6"/>
    <w:rsid w:val="004961C6"/>
    <w:rsid w:val="004968D5"/>
    <w:rsid w:val="004A0BCE"/>
    <w:rsid w:val="004A13B0"/>
    <w:rsid w:val="004A1C27"/>
    <w:rsid w:val="004A28F1"/>
    <w:rsid w:val="004A3CD8"/>
    <w:rsid w:val="004A3EDF"/>
    <w:rsid w:val="004A6D45"/>
    <w:rsid w:val="004A7C63"/>
    <w:rsid w:val="004B04CA"/>
    <w:rsid w:val="004B4B3E"/>
    <w:rsid w:val="004B4FA2"/>
    <w:rsid w:val="004B6F2A"/>
    <w:rsid w:val="004B70E8"/>
    <w:rsid w:val="004C0767"/>
    <w:rsid w:val="004C1C5C"/>
    <w:rsid w:val="004D12E5"/>
    <w:rsid w:val="004D2177"/>
    <w:rsid w:val="004D327E"/>
    <w:rsid w:val="004D38FA"/>
    <w:rsid w:val="004D48E4"/>
    <w:rsid w:val="004E122E"/>
    <w:rsid w:val="004E1CED"/>
    <w:rsid w:val="004E2777"/>
    <w:rsid w:val="004E5E69"/>
    <w:rsid w:val="004E778F"/>
    <w:rsid w:val="004F059F"/>
    <w:rsid w:val="004F10C4"/>
    <w:rsid w:val="004F2584"/>
    <w:rsid w:val="004F31FB"/>
    <w:rsid w:val="004F327C"/>
    <w:rsid w:val="004F3A66"/>
    <w:rsid w:val="004F4413"/>
    <w:rsid w:val="004F4C5C"/>
    <w:rsid w:val="004F5AFF"/>
    <w:rsid w:val="004F5FC3"/>
    <w:rsid w:val="004F60B4"/>
    <w:rsid w:val="00504B1B"/>
    <w:rsid w:val="00507A23"/>
    <w:rsid w:val="00510B0F"/>
    <w:rsid w:val="00511237"/>
    <w:rsid w:val="0051335E"/>
    <w:rsid w:val="00520328"/>
    <w:rsid w:val="00522C40"/>
    <w:rsid w:val="005231E3"/>
    <w:rsid w:val="00524379"/>
    <w:rsid w:val="00524A01"/>
    <w:rsid w:val="005276EE"/>
    <w:rsid w:val="00530A0B"/>
    <w:rsid w:val="00530C1D"/>
    <w:rsid w:val="00531424"/>
    <w:rsid w:val="00532340"/>
    <w:rsid w:val="00534F99"/>
    <w:rsid w:val="0054025D"/>
    <w:rsid w:val="00544340"/>
    <w:rsid w:val="00545FB0"/>
    <w:rsid w:val="005477F1"/>
    <w:rsid w:val="00547DB0"/>
    <w:rsid w:val="00550010"/>
    <w:rsid w:val="005521F1"/>
    <w:rsid w:val="005527B7"/>
    <w:rsid w:val="0055581E"/>
    <w:rsid w:val="0055684D"/>
    <w:rsid w:val="00556F9B"/>
    <w:rsid w:val="00557AA9"/>
    <w:rsid w:val="00563AD6"/>
    <w:rsid w:val="00565567"/>
    <w:rsid w:val="00565ABE"/>
    <w:rsid w:val="00565B6E"/>
    <w:rsid w:val="005667E5"/>
    <w:rsid w:val="00566E5C"/>
    <w:rsid w:val="0057037C"/>
    <w:rsid w:val="0057173F"/>
    <w:rsid w:val="005722C0"/>
    <w:rsid w:val="0057249B"/>
    <w:rsid w:val="00573E7C"/>
    <w:rsid w:val="00580AB6"/>
    <w:rsid w:val="00580F9D"/>
    <w:rsid w:val="00582F59"/>
    <w:rsid w:val="00583DB2"/>
    <w:rsid w:val="00584180"/>
    <w:rsid w:val="0058449F"/>
    <w:rsid w:val="00585147"/>
    <w:rsid w:val="00586CB4"/>
    <w:rsid w:val="00587D9C"/>
    <w:rsid w:val="00587FE5"/>
    <w:rsid w:val="005905A4"/>
    <w:rsid w:val="00591590"/>
    <w:rsid w:val="00592474"/>
    <w:rsid w:val="00592ACC"/>
    <w:rsid w:val="0059308F"/>
    <w:rsid w:val="005A024A"/>
    <w:rsid w:val="005A1408"/>
    <w:rsid w:val="005A1705"/>
    <w:rsid w:val="005A1FEF"/>
    <w:rsid w:val="005A3189"/>
    <w:rsid w:val="005A34B9"/>
    <w:rsid w:val="005A600B"/>
    <w:rsid w:val="005C03FB"/>
    <w:rsid w:val="005C166F"/>
    <w:rsid w:val="005C1ACA"/>
    <w:rsid w:val="005C47F0"/>
    <w:rsid w:val="005C68C0"/>
    <w:rsid w:val="005D1855"/>
    <w:rsid w:val="005D21E8"/>
    <w:rsid w:val="005D3AC3"/>
    <w:rsid w:val="005D58CE"/>
    <w:rsid w:val="005D608E"/>
    <w:rsid w:val="005D6851"/>
    <w:rsid w:val="005D7160"/>
    <w:rsid w:val="005E0542"/>
    <w:rsid w:val="005E0D68"/>
    <w:rsid w:val="005E0EB2"/>
    <w:rsid w:val="005E1AE8"/>
    <w:rsid w:val="005E1B8C"/>
    <w:rsid w:val="005E418B"/>
    <w:rsid w:val="005E4C0C"/>
    <w:rsid w:val="005E77B0"/>
    <w:rsid w:val="005F0801"/>
    <w:rsid w:val="005F384B"/>
    <w:rsid w:val="005F450C"/>
    <w:rsid w:val="005F4FB9"/>
    <w:rsid w:val="00601D76"/>
    <w:rsid w:val="006045FC"/>
    <w:rsid w:val="00606214"/>
    <w:rsid w:val="0060693A"/>
    <w:rsid w:val="00606B29"/>
    <w:rsid w:val="00607DEB"/>
    <w:rsid w:val="00610194"/>
    <w:rsid w:val="0061106F"/>
    <w:rsid w:val="00611CC0"/>
    <w:rsid w:val="006125D0"/>
    <w:rsid w:val="0061419C"/>
    <w:rsid w:val="00615C62"/>
    <w:rsid w:val="006160A3"/>
    <w:rsid w:val="00621D71"/>
    <w:rsid w:val="00622206"/>
    <w:rsid w:val="006236BA"/>
    <w:rsid w:val="0062584D"/>
    <w:rsid w:val="00627574"/>
    <w:rsid w:val="00631E1A"/>
    <w:rsid w:val="006340BB"/>
    <w:rsid w:val="0063433B"/>
    <w:rsid w:val="006346A4"/>
    <w:rsid w:val="006349FD"/>
    <w:rsid w:val="00634A1D"/>
    <w:rsid w:val="00636EBB"/>
    <w:rsid w:val="00637054"/>
    <w:rsid w:val="00640A03"/>
    <w:rsid w:val="006411BC"/>
    <w:rsid w:val="00643BB2"/>
    <w:rsid w:val="00652997"/>
    <w:rsid w:val="00653C21"/>
    <w:rsid w:val="006549B8"/>
    <w:rsid w:val="00654C49"/>
    <w:rsid w:val="0065612F"/>
    <w:rsid w:val="00661167"/>
    <w:rsid w:val="006611D8"/>
    <w:rsid w:val="00661C0C"/>
    <w:rsid w:val="006622E7"/>
    <w:rsid w:val="00666970"/>
    <w:rsid w:val="006669AD"/>
    <w:rsid w:val="00666E7B"/>
    <w:rsid w:val="006726FE"/>
    <w:rsid w:val="00675618"/>
    <w:rsid w:val="00675993"/>
    <w:rsid w:val="00680E7A"/>
    <w:rsid w:val="006837B2"/>
    <w:rsid w:val="00683862"/>
    <w:rsid w:val="00684E22"/>
    <w:rsid w:val="00686756"/>
    <w:rsid w:val="00686851"/>
    <w:rsid w:val="00686D3E"/>
    <w:rsid w:val="00686DEF"/>
    <w:rsid w:val="00692181"/>
    <w:rsid w:val="0069288E"/>
    <w:rsid w:val="00692F76"/>
    <w:rsid w:val="006937A9"/>
    <w:rsid w:val="00695FEF"/>
    <w:rsid w:val="00696D5C"/>
    <w:rsid w:val="00696E99"/>
    <w:rsid w:val="006A043C"/>
    <w:rsid w:val="006A0B50"/>
    <w:rsid w:val="006A16DC"/>
    <w:rsid w:val="006A254A"/>
    <w:rsid w:val="006B0328"/>
    <w:rsid w:val="006B048C"/>
    <w:rsid w:val="006B2A0A"/>
    <w:rsid w:val="006B3AE4"/>
    <w:rsid w:val="006B3B68"/>
    <w:rsid w:val="006B3FA6"/>
    <w:rsid w:val="006B430E"/>
    <w:rsid w:val="006C05D4"/>
    <w:rsid w:val="006C1477"/>
    <w:rsid w:val="006C2960"/>
    <w:rsid w:val="006C298B"/>
    <w:rsid w:val="006C560E"/>
    <w:rsid w:val="006D088A"/>
    <w:rsid w:val="006D0F94"/>
    <w:rsid w:val="006D2202"/>
    <w:rsid w:val="006D29DC"/>
    <w:rsid w:val="006D3C51"/>
    <w:rsid w:val="006D713F"/>
    <w:rsid w:val="006D7721"/>
    <w:rsid w:val="006E07FF"/>
    <w:rsid w:val="006E26F1"/>
    <w:rsid w:val="006E6CE5"/>
    <w:rsid w:val="006E6EA3"/>
    <w:rsid w:val="006E7845"/>
    <w:rsid w:val="006F1025"/>
    <w:rsid w:val="006F14B5"/>
    <w:rsid w:val="006F4441"/>
    <w:rsid w:val="006F78DF"/>
    <w:rsid w:val="007000D0"/>
    <w:rsid w:val="00702B34"/>
    <w:rsid w:val="00705123"/>
    <w:rsid w:val="0070611B"/>
    <w:rsid w:val="00711A26"/>
    <w:rsid w:val="00711D34"/>
    <w:rsid w:val="007129D9"/>
    <w:rsid w:val="00727589"/>
    <w:rsid w:val="00727D26"/>
    <w:rsid w:val="00731022"/>
    <w:rsid w:val="00733BEC"/>
    <w:rsid w:val="00733D2A"/>
    <w:rsid w:val="00741E56"/>
    <w:rsid w:val="00745491"/>
    <w:rsid w:val="00751234"/>
    <w:rsid w:val="007524BF"/>
    <w:rsid w:val="007530CD"/>
    <w:rsid w:val="00755FF8"/>
    <w:rsid w:val="00757A8E"/>
    <w:rsid w:val="007609A5"/>
    <w:rsid w:val="007614A0"/>
    <w:rsid w:val="007618C7"/>
    <w:rsid w:val="007644C2"/>
    <w:rsid w:val="00767707"/>
    <w:rsid w:val="0077175B"/>
    <w:rsid w:val="0077695B"/>
    <w:rsid w:val="00777952"/>
    <w:rsid w:val="007802F5"/>
    <w:rsid w:val="00781A0F"/>
    <w:rsid w:val="00782CC3"/>
    <w:rsid w:val="00782CC7"/>
    <w:rsid w:val="0078317B"/>
    <w:rsid w:val="0078369A"/>
    <w:rsid w:val="00783E59"/>
    <w:rsid w:val="00784C51"/>
    <w:rsid w:val="00786F5D"/>
    <w:rsid w:val="007907E1"/>
    <w:rsid w:val="00791378"/>
    <w:rsid w:val="0079374A"/>
    <w:rsid w:val="0079412F"/>
    <w:rsid w:val="007964C5"/>
    <w:rsid w:val="00796628"/>
    <w:rsid w:val="00796FBE"/>
    <w:rsid w:val="007A06CC"/>
    <w:rsid w:val="007A1243"/>
    <w:rsid w:val="007A2317"/>
    <w:rsid w:val="007A27C7"/>
    <w:rsid w:val="007A418C"/>
    <w:rsid w:val="007A58F1"/>
    <w:rsid w:val="007A61AD"/>
    <w:rsid w:val="007A74CE"/>
    <w:rsid w:val="007B0DE3"/>
    <w:rsid w:val="007B2AFC"/>
    <w:rsid w:val="007B5C90"/>
    <w:rsid w:val="007B5EDE"/>
    <w:rsid w:val="007C1E05"/>
    <w:rsid w:val="007C264A"/>
    <w:rsid w:val="007C268C"/>
    <w:rsid w:val="007C43C4"/>
    <w:rsid w:val="007D0CB8"/>
    <w:rsid w:val="007D2740"/>
    <w:rsid w:val="007D2E82"/>
    <w:rsid w:val="007E11D2"/>
    <w:rsid w:val="007E275F"/>
    <w:rsid w:val="007E2FEF"/>
    <w:rsid w:val="007E4996"/>
    <w:rsid w:val="007E4D35"/>
    <w:rsid w:val="007E53AE"/>
    <w:rsid w:val="007E61BD"/>
    <w:rsid w:val="007E79B4"/>
    <w:rsid w:val="007F1713"/>
    <w:rsid w:val="007F309F"/>
    <w:rsid w:val="007F347D"/>
    <w:rsid w:val="007F5750"/>
    <w:rsid w:val="007F7451"/>
    <w:rsid w:val="007F7708"/>
    <w:rsid w:val="00804578"/>
    <w:rsid w:val="008051FB"/>
    <w:rsid w:val="0080665B"/>
    <w:rsid w:val="00806DFB"/>
    <w:rsid w:val="00813728"/>
    <w:rsid w:val="00814AD2"/>
    <w:rsid w:val="00815464"/>
    <w:rsid w:val="00817C78"/>
    <w:rsid w:val="0082427F"/>
    <w:rsid w:val="008242C9"/>
    <w:rsid w:val="008269CC"/>
    <w:rsid w:val="00827444"/>
    <w:rsid w:val="00830BA2"/>
    <w:rsid w:val="00832451"/>
    <w:rsid w:val="00834DCD"/>
    <w:rsid w:val="00834DD5"/>
    <w:rsid w:val="00835228"/>
    <w:rsid w:val="008356B0"/>
    <w:rsid w:val="00842148"/>
    <w:rsid w:val="00843226"/>
    <w:rsid w:val="00844B0E"/>
    <w:rsid w:val="0084606B"/>
    <w:rsid w:val="0085145F"/>
    <w:rsid w:val="0085163C"/>
    <w:rsid w:val="00851854"/>
    <w:rsid w:val="00853893"/>
    <w:rsid w:val="00853A90"/>
    <w:rsid w:val="00854B6D"/>
    <w:rsid w:val="00856954"/>
    <w:rsid w:val="00857E88"/>
    <w:rsid w:val="008611CB"/>
    <w:rsid w:val="008623F4"/>
    <w:rsid w:val="00862430"/>
    <w:rsid w:val="00862D38"/>
    <w:rsid w:val="00864C89"/>
    <w:rsid w:val="008658CA"/>
    <w:rsid w:val="00866089"/>
    <w:rsid w:val="008676EA"/>
    <w:rsid w:val="00871625"/>
    <w:rsid w:val="008751EE"/>
    <w:rsid w:val="00881F62"/>
    <w:rsid w:val="00883A4D"/>
    <w:rsid w:val="0088588F"/>
    <w:rsid w:val="008869C6"/>
    <w:rsid w:val="00887623"/>
    <w:rsid w:val="00887E39"/>
    <w:rsid w:val="00891151"/>
    <w:rsid w:val="008914DA"/>
    <w:rsid w:val="00894C73"/>
    <w:rsid w:val="008A0308"/>
    <w:rsid w:val="008A2C40"/>
    <w:rsid w:val="008A30F5"/>
    <w:rsid w:val="008A4C17"/>
    <w:rsid w:val="008A507D"/>
    <w:rsid w:val="008A754B"/>
    <w:rsid w:val="008A7791"/>
    <w:rsid w:val="008B0C61"/>
    <w:rsid w:val="008B1174"/>
    <w:rsid w:val="008B1EB7"/>
    <w:rsid w:val="008B2555"/>
    <w:rsid w:val="008B3D14"/>
    <w:rsid w:val="008B52FA"/>
    <w:rsid w:val="008C1F99"/>
    <w:rsid w:val="008C28D5"/>
    <w:rsid w:val="008C4714"/>
    <w:rsid w:val="008C6596"/>
    <w:rsid w:val="008C7784"/>
    <w:rsid w:val="008D0C01"/>
    <w:rsid w:val="008D5D4E"/>
    <w:rsid w:val="008E19C3"/>
    <w:rsid w:val="008E46DC"/>
    <w:rsid w:val="008E5FB8"/>
    <w:rsid w:val="008F169B"/>
    <w:rsid w:val="008F286B"/>
    <w:rsid w:val="008F3233"/>
    <w:rsid w:val="008F3A3E"/>
    <w:rsid w:val="008F48FD"/>
    <w:rsid w:val="008F4913"/>
    <w:rsid w:val="008F7A96"/>
    <w:rsid w:val="00902A99"/>
    <w:rsid w:val="00902E11"/>
    <w:rsid w:val="00903C30"/>
    <w:rsid w:val="0090694B"/>
    <w:rsid w:val="0091327D"/>
    <w:rsid w:val="009144F3"/>
    <w:rsid w:val="009165DA"/>
    <w:rsid w:val="009165E0"/>
    <w:rsid w:val="0091697C"/>
    <w:rsid w:val="00917834"/>
    <w:rsid w:val="00922CD8"/>
    <w:rsid w:val="009231AC"/>
    <w:rsid w:val="00923D2C"/>
    <w:rsid w:val="00923F62"/>
    <w:rsid w:val="00924339"/>
    <w:rsid w:val="0093169A"/>
    <w:rsid w:val="00931AA5"/>
    <w:rsid w:val="00933D50"/>
    <w:rsid w:val="0093434B"/>
    <w:rsid w:val="00934788"/>
    <w:rsid w:val="009349D1"/>
    <w:rsid w:val="00934B9A"/>
    <w:rsid w:val="00937115"/>
    <w:rsid w:val="009404EE"/>
    <w:rsid w:val="0094069A"/>
    <w:rsid w:val="00941330"/>
    <w:rsid w:val="00942B0F"/>
    <w:rsid w:val="00942BFE"/>
    <w:rsid w:val="00945F6C"/>
    <w:rsid w:val="00951334"/>
    <w:rsid w:val="009525BC"/>
    <w:rsid w:val="00953076"/>
    <w:rsid w:val="0096028F"/>
    <w:rsid w:val="00962A09"/>
    <w:rsid w:val="009673B6"/>
    <w:rsid w:val="009751E4"/>
    <w:rsid w:val="009752E4"/>
    <w:rsid w:val="00975AEF"/>
    <w:rsid w:val="0097604C"/>
    <w:rsid w:val="0098014C"/>
    <w:rsid w:val="00981CF1"/>
    <w:rsid w:val="00983F58"/>
    <w:rsid w:val="00985DB7"/>
    <w:rsid w:val="009862B4"/>
    <w:rsid w:val="00987FF5"/>
    <w:rsid w:val="0099174E"/>
    <w:rsid w:val="00996B21"/>
    <w:rsid w:val="009972AA"/>
    <w:rsid w:val="00997904"/>
    <w:rsid w:val="009A3DEB"/>
    <w:rsid w:val="009A4299"/>
    <w:rsid w:val="009A5F73"/>
    <w:rsid w:val="009A62E2"/>
    <w:rsid w:val="009B0D73"/>
    <w:rsid w:val="009B586E"/>
    <w:rsid w:val="009B7609"/>
    <w:rsid w:val="009B7DF3"/>
    <w:rsid w:val="009C48E4"/>
    <w:rsid w:val="009C4AC3"/>
    <w:rsid w:val="009C67EB"/>
    <w:rsid w:val="009C7E2A"/>
    <w:rsid w:val="009D47C4"/>
    <w:rsid w:val="009D628C"/>
    <w:rsid w:val="009D6517"/>
    <w:rsid w:val="009D6617"/>
    <w:rsid w:val="009E0AB5"/>
    <w:rsid w:val="009E696E"/>
    <w:rsid w:val="009E73CB"/>
    <w:rsid w:val="009E772B"/>
    <w:rsid w:val="009F1962"/>
    <w:rsid w:val="009F38E3"/>
    <w:rsid w:val="00A00E49"/>
    <w:rsid w:val="00A0157D"/>
    <w:rsid w:val="00A015BB"/>
    <w:rsid w:val="00A016C4"/>
    <w:rsid w:val="00A02A5E"/>
    <w:rsid w:val="00A02F53"/>
    <w:rsid w:val="00A04C3E"/>
    <w:rsid w:val="00A057D2"/>
    <w:rsid w:val="00A067B3"/>
    <w:rsid w:val="00A06EA8"/>
    <w:rsid w:val="00A071A2"/>
    <w:rsid w:val="00A07518"/>
    <w:rsid w:val="00A07F60"/>
    <w:rsid w:val="00A128C2"/>
    <w:rsid w:val="00A1599C"/>
    <w:rsid w:val="00A2157D"/>
    <w:rsid w:val="00A21C70"/>
    <w:rsid w:val="00A22B70"/>
    <w:rsid w:val="00A23A09"/>
    <w:rsid w:val="00A2502F"/>
    <w:rsid w:val="00A26E8A"/>
    <w:rsid w:val="00A27C3A"/>
    <w:rsid w:val="00A30579"/>
    <w:rsid w:val="00A31DE6"/>
    <w:rsid w:val="00A36910"/>
    <w:rsid w:val="00A37F17"/>
    <w:rsid w:val="00A4065C"/>
    <w:rsid w:val="00A42492"/>
    <w:rsid w:val="00A427FC"/>
    <w:rsid w:val="00A43405"/>
    <w:rsid w:val="00A44485"/>
    <w:rsid w:val="00A54556"/>
    <w:rsid w:val="00A61F19"/>
    <w:rsid w:val="00A6395B"/>
    <w:rsid w:val="00A64352"/>
    <w:rsid w:val="00A65AB3"/>
    <w:rsid w:val="00A76550"/>
    <w:rsid w:val="00A76B9B"/>
    <w:rsid w:val="00A76C4D"/>
    <w:rsid w:val="00A846FE"/>
    <w:rsid w:val="00A84D6C"/>
    <w:rsid w:val="00A86BDF"/>
    <w:rsid w:val="00A91C6F"/>
    <w:rsid w:val="00A9255D"/>
    <w:rsid w:val="00A93C41"/>
    <w:rsid w:val="00A95FA0"/>
    <w:rsid w:val="00A964CA"/>
    <w:rsid w:val="00A97CED"/>
    <w:rsid w:val="00AA6A02"/>
    <w:rsid w:val="00AB102B"/>
    <w:rsid w:val="00AB123C"/>
    <w:rsid w:val="00AB5181"/>
    <w:rsid w:val="00AB66B6"/>
    <w:rsid w:val="00AB7915"/>
    <w:rsid w:val="00AC0FAD"/>
    <w:rsid w:val="00AD16F2"/>
    <w:rsid w:val="00AD60EA"/>
    <w:rsid w:val="00AD68B4"/>
    <w:rsid w:val="00AD6E5A"/>
    <w:rsid w:val="00AE05FE"/>
    <w:rsid w:val="00AE09A5"/>
    <w:rsid w:val="00AE0B48"/>
    <w:rsid w:val="00AE1FFF"/>
    <w:rsid w:val="00AE32EE"/>
    <w:rsid w:val="00AE3DE8"/>
    <w:rsid w:val="00AE4419"/>
    <w:rsid w:val="00AE4B37"/>
    <w:rsid w:val="00AF0657"/>
    <w:rsid w:val="00AF111C"/>
    <w:rsid w:val="00AF14A8"/>
    <w:rsid w:val="00AF587F"/>
    <w:rsid w:val="00AF6716"/>
    <w:rsid w:val="00B00B32"/>
    <w:rsid w:val="00B01622"/>
    <w:rsid w:val="00B0357A"/>
    <w:rsid w:val="00B03CC6"/>
    <w:rsid w:val="00B05063"/>
    <w:rsid w:val="00B0669F"/>
    <w:rsid w:val="00B10455"/>
    <w:rsid w:val="00B1196D"/>
    <w:rsid w:val="00B1197D"/>
    <w:rsid w:val="00B1431E"/>
    <w:rsid w:val="00B1465B"/>
    <w:rsid w:val="00B14789"/>
    <w:rsid w:val="00B147C3"/>
    <w:rsid w:val="00B168CE"/>
    <w:rsid w:val="00B21C13"/>
    <w:rsid w:val="00B21FA8"/>
    <w:rsid w:val="00B2262E"/>
    <w:rsid w:val="00B24B80"/>
    <w:rsid w:val="00B25F3B"/>
    <w:rsid w:val="00B33B6D"/>
    <w:rsid w:val="00B3578E"/>
    <w:rsid w:val="00B3616C"/>
    <w:rsid w:val="00B37526"/>
    <w:rsid w:val="00B40EF9"/>
    <w:rsid w:val="00B42461"/>
    <w:rsid w:val="00B428A4"/>
    <w:rsid w:val="00B44063"/>
    <w:rsid w:val="00B446F5"/>
    <w:rsid w:val="00B45153"/>
    <w:rsid w:val="00B4610D"/>
    <w:rsid w:val="00B46E59"/>
    <w:rsid w:val="00B47B72"/>
    <w:rsid w:val="00B47BAF"/>
    <w:rsid w:val="00B52107"/>
    <w:rsid w:val="00B529BA"/>
    <w:rsid w:val="00B53EBD"/>
    <w:rsid w:val="00B577C8"/>
    <w:rsid w:val="00B604F7"/>
    <w:rsid w:val="00B6134A"/>
    <w:rsid w:val="00B66129"/>
    <w:rsid w:val="00B6783E"/>
    <w:rsid w:val="00B70609"/>
    <w:rsid w:val="00B715AE"/>
    <w:rsid w:val="00B8297E"/>
    <w:rsid w:val="00B83727"/>
    <w:rsid w:val="00B847ED"/>
    <w:rsid w:val="00B85054"/>
    <w:rsid w:val="00B871A1"/>
    <w:rsid w:val="00B87D81"/>
    <w:rsid w:val="00B91266"/>
    <w:rsid w:val="00B92D46"/>
    <w:rsid w:val="00B93DE0"/>
    <w:rsid w:val="00B94428"/>
    <w:rsid w:val="00B951E7"/>
    <w:rsid w:val="00B956C9"/>
    <w:rsid w:val="00B978C9"/>
    <w:rsid w:val="00BA3254"/>
    <w:rsid w:val="00BA36B7"/>
    <w:rsid w:val="00BA3898"/>
    <w:rsid w:val="00BA504D"/>
    <w:rsid w:val="00BA67AD"/>
    <w:rsid w:val="00BA68D2"/>
    <w:rsid w:val="00BA6B20"/>
    <w:rsid w:val="00BB15AD"/>
    <w:rsid w:val="00BB1B35"/>
    <w:rsid w:val="00BB36C8"/>
    <w:rsid w:val="00BB37DC"/>
    <w:rsid w:val="00BB4563"/>
    <w:rsid w:val="00BB4B80"/>
    <w:rsid w:val="00BB6B49"/>
    <w:rsid w:val="00BC4625"/>
    <w:rsid w:val="00BC5A7C"/>
    <w:rsid w:val="00BC7C5E"/>
    <w:rsid w:val="00BD1170"/>
    <w:rsid w:val="00BD2449"/>
    <w:rsid w:val="00BD3347"/>
    <w:rsid w:val="00BD3D4D"/>
    <w:rsid w:val="00BD469B"/>
    <w:rsid w:val="00BD46F5"/>
    <w:rsid w:val="00BD496E"/>
    <w:rsid w:val="00BD5F0F"/>
    <w:rsid w:val="00BD72C8"/>
    <w:rsid w:val="00BE223A"/>
    <w:rsid w:val="00BE5E6C"/>
    <w:rsid w:val="00BE7F89"/>
    <w:rsid w:val="00BF1202"/>
    <w:rsid w:val="00BF3696"/>
    <w:rsid w:val="00BF5F66"/>
    <w:rsid w:val="00BF7A9C"/>
    <w:rsid w:val="00C00086"/>
    <w:rsid w:val="00C00DC7"/>
    <w:rsid w:val="00C031EF"/>
    <w:rsid w:val="00C03AE7"/>
    <w:rsid w:val="00C0456F"/>
    <w:rsid w:val="00C064A4"/>
    <w:rsid w:val="00C10668"/>
    <w:rsid w:val="00C1138E"/>
    <w:rsid w:val="00C114A3"/>
    <w:rsid w:val="00C14D62"/>
    <w:rsid w:val="00C14DEA"/>
    <w:rsid w:val="00C1592A"/>
    <w:rsid w:val="00C20CD9"/>
    <w:rsid w:val="00C2102F"/>
    <w:rsid w:val="00C23377"/>
    <w:rsid w:val="00C23FD9"/>
    <w:rsid w:val="00C24065"/>
    <w:rsid w:val="00C25C31"/>
    <w:rsid w:val="00C31415"/>
    <w:rsid w:val="00C33371"/>
    <w:rsid w:val="00C34885"/>
    <w:rsid w:val="00C349B4"/>
    <w:rsid w:val="00C35AD9"/>
    <w:rsid w:val="00C37415"/>
    <w:rsid w:val="00C3784C"/>
    <w:rsid w:val="00C41839"/>
    <w:rsid w:val="00C420A7"/>
    <w:rsid w:val="00C42E16"/>
    <w:rsid w:val="00C440D3"/>
    <w:rsid w:val="00C601AA"/>
    <w:rsid w:val="00C614AF"/>
    <w:rsid w:val="00C62C73"/>
    <w:rsid w:val="00C670D7"/>
    <w:rsid w:val="00C736B6"/>
    <w:rsid w:val="00C743DF"/>
    <w:rsid w:val="00C7763C"/>
    <w:rsid w:val="00C80E11"/>
    <w:rsid w:val="00C8413A"/>
    <w:rsid w:val="00C8453E"/>
    <w:rsid w:val="00C85B9C"/>
    <w:rsid w:val="00C865BC"/>
    <w:rsid w:val="00C87119"/>
    <w:rsid w:val="00C94D1A"/>
    <w:rsid w:val="00C95965"/>
    <w:rsid w:val="00C97649"/>
    <w:rsid w:val="00C97A90"/>
    <w:rsid w:val="00CA226C"/>
    <w:rsid w:val="00CA40EA"/>
    <w:rsid w:val="00CA4C09"/>
    <w:rsid w:val="00CA58FB"/>
    <w:rsid w:val="00CA6DF0"/>
    <w:rsid w:val="00CA79B2"/>
    <w:rsid w:val="00CB1A58"/>
    <w:rsid w:val="00CB1FE4"/>
    <w:rsid w:val="00CB296C"/>
    <w:rsid w:val="00CB5497"/>
    <w:rsid w:val="00CB6453"/>
    <w:rsid w:val="00CC161D"/>
    <w:rsid w:val="00CC34A7"/>
    <w:rsid w:val="00CC6566"/>
    <w:rsid w:val="00CC7CC6"/>
    <w:rsid w:val="00CD43A9"/>
    <w:rsid w:val="00CE290F"/>
    <w:rsid w:val="00CE6540"/>
    <w:rsid w:val="00CF1718"/>
    <w:rsid w:val="00CF490E"/>
    <w:rsid w:val="00CF4C54"/>
    <w:rsid w:val="00D023AA"/>
    <w:rsid w:val="00D03C22"/>
    <w:rsid w:val="00D04438"/>
    <w:rsid w:val="00D07717"/>
    <w:rsid w:val="00D11E6C"/>
    <w:rsid w:val="00D12A0F"/>
    <w:rsid w:val="00D1362A"/>
    <w:rsid w:val="00D13B1A"/>
    <w:rsid w:val="00D1458A"/>
    <w:rsid w:val="00D1614D"/>
    <w:rsid w:val="00D170DB"/>
    <w:rsid w:val="00D1740C"/>
    <w:rsid w:val="00D17D39"/>
    <w:rsid w:val="00D20BCD"/>
    <w:rsid w:val="00D21852"/>
    <w:rsid w:val="00D22E67"/>
    <w:rsid w:val="00D23D8E"/>
    <w:rsid w:val="00D23E40"/>
    <w:rsid w:val="00D23F93"/>
    <w:rsid w:val="00D25F0B"/>
    <w:rsid w:val="00D27581"/>
    <w:rsid w:val="00D27600"/>
    <w:rsid w:val="00D31B1E"/>
    <w:rsid w:val="00D34EF8"/>
    <w:rsid w:val="00D35F5A"/>
    <w:rsid w:val="00D43392"/>
    <w:rsid w:val="00D44887"/>
    <w:rsid w:val="00D451BD"/>
    <w:rsid w:val="00D47B39"/>
    <w:rsid w:val="00D47B53"/>
    <w:rsid w:val="00D52AD4"/>
    <w:rsid w:val="00D53D2C"/>
    <w:rsid w:val="00D569C8"/>
    <w:rsid w:val="00D57C0A"/>
    <w:rsid w:val="00D607EF"/>
    <w:rsid w:val="00D711AC"/>
    <w:rsid w:val="00D724BC"/>
    <w:rsid w:val="00D725D3"/>
    <w:rsid w:val="00D72BE7"/>
    <w:rsid w:val="00D7474D"/>
    <w:rsid w:val="00D75F90"/>
    <w:rsid w:val="00D84505"/>
    <w:rsid w:val="00D85679"/>
    <w:rsid w:val="00D85735"/>
    <w:rsid w:val="00D91BAD"/>
    <w:rsid w:val="00D92B40"/>
    <w:rsid w:val="00D93554"/>
    <w:rsid w:val="00D9471D"/>
    <w:rsid w:val="00D94ADB"/>
    <w:rsid w:val="00D953B6"/>
    <w:rsid w:val="00D966F6"/>
    <w:rsid w:val="00D97245"/>
    <w:rsid w:val="00D97C04"/>
    <w:rsid w:val="00DA0785"/>
    <w:rsid w:val="00DA1BB8"/>
    <w:rsid w:val="00DA37B9"/>
    <w:rsid w:val="00DA38E0"/>
    <w:rsid w:val="00DA3CDB"/>
    <w:rsid w:val="00DA3DCE"/>
    <w:rsid w:val="00DA4D7A"/>
    <w:rsid w:val="00DA5B19"/>
    <w:rsid w:val="00DA62EB"/>
    <w:rsid w:val="00DA6CFE"/>
    <w:rsid w:val="00DA7BAD"/>
    <w:rsid w:val="00DB0370"/>
    <w:rsid w:val="00DB0F6B"/>
    <w:rsid w:val="00DB722B"/>
    <w:rsid w:val="00DC3402"/>
    <w:rsid w:val="00DC34B3"/>
    <w:rsid w:val="00DC45BC"/>
    <w:rsid w:val="00DC5C37"/>
    <w:rsid w:val="00DD0A6E"/>
    <w:rsid w:val="00DD3D02"/>
    <w:rsid w:val="00DD7520"/>
    <w:rsid w:val="00DE418E"/>
    <w:rsid w:val="00DE72AE"/>
    <w:rsid w:val="00DE7333"/>
    <w:rsid w:val="00DE73E1"/>
    <w:rsid w:val="00DE7B02"/>
    <w:rsid w:val="00DF0B81"/>
    <w:rsid w:val="00DF1E32"/>
    <w:rsid w:val="00DF2626"/>
    <w:rsid w:val="00DF3116"/>
    <w:rsid w:val="00DF3D90"/>
    <w:rsid w:val="00DF5C02"/>
    <w:rsid w:val="00DF6DBA"/>
    <w:rsid w:val="00E00E52"/>
    <w:rsid w:val="00E019E5"/>
    <w:rsid w:val="00E03A27"/>
    <w:rsid w:val="00E048BE"/>
    <w:rsid w:val="00E0698F"/>
    <w:rsid w:val="00E06E9A"/>
    <w:rsid w:val="00E07815"/>
    <w:rsid w:val="00E078C7"/>
    <w:rsid w:val="00E11C6C"/>
    <w:rsid w:val="00E122A9"/>
    <w:rsid w:val="00E1345D"/>
    <w:rsid w:val="00E15CF4"/>
    <w:rsid w:val="00E1673D"/>
    <w:rsid w:val="00E17277"/>
    <w:rsid w:val="00E174D1"/>
    <w:rsid w:val="00E20BDA"/>
    <w:rsid w:val="00E2123F"/>
    <w:rsid w:val="00E2320E"/>
    <w:rsid w:val="00E247B2"/>
    <w:rsid w:val="00E26758"/>
    <w:rsid w:val="00E26C28"/>
    <w:rsid w:val="00E316A1"/>
    <w:rsid w:val="00E32B45"/>
    <w:rsid w:val="00E33105"/>
    <w:rsid w:val="00E33385"/>
    <w:rsid w:val="00E3380F"/>
    <w:rsid w:val="00E36D4B"/>
    <w:rsid w:val="00E374CE"/>
    <w:rsid w:val="00E41221"/>
    <w:rsid w:val="00E431AD"/>
    <w:rsid w:val="00E4409F"/>
    <w:rsid w:val="00E45E4B"/>
    <w:rsid w:val="00E504BC"/>
    <w:rsid w:val="00E51471"/>
    <w:rsid w:val="00E5263F"/>
    <w:rsid w:val="00E55012"/>
    <w:rsid w:val="00E57B6D"/>
    <w:rsid w:val="00E60F7A"/>
    <w:rsid w:val="00E62600"/>
    <w:rsid w:val="00E632E7"/>
    <w:rsid w:val="00E64029"/>
    <w:rsid w:val="00E66B80"/>
    <w:rsid w:val="00E66D2D"/>
    <w:rsid w:val="00E720A4"/>
    <w:rsid w:val="00E74285"/>
    <w:rsid w:val="00E7525E"/>
    <w:rsid w:val="00E75DE3"/>
    <w:rsid w:val="00E80016"/>
    <w:rsid w:val="00E800FF"/>
    <w:rsid w:val="00E802A2"/>
    <w:rsid w:val="00E80B52"/>
    <w:rsid w:val="00E841D8"/>
    <w:rsid w:val="00E920D9"/>
    <w:rsid w:val="00E93943"/>
    <w:rsid w:val="00E954A2"/>
    <w:rsid w:val="00E95A84"/>
    <w:rsid w:val="00EA122D"/>
    <w:rsid w:val="00EA212D"/>
    <w:rsid w:val="00EA2D72"/>
    <w:rsid w:val="00EA4E41"/>
    <w:rsid w:val="00EB52C6"/>
    <w:rsid w:val="00EC0F10"/>
    <w:rsid w:val="00EC2588"/>
    <w:rsid w:val="00EC4AE5"/>
    <w:rsid w:val="00EC57C1"/>
    <w:rsid w:val="00EC58E5"/>
    <w:rsid w:val="00EC5C9A"/>
    <w:rsid w:val="00EC70BA"/>
    <w:rsid w:val="00ED0E81"/>
    <w:rsid w:val="00ED16AF"/>
    <w:rsid w:val="00ED25A2"/>
    <w:rsid w:val="00ED3952"/>
    <w:rsid w:val="00ED548B"/>
    <w:rsid w:val="00ED6839"/>
    <w:rsid w:val="00EE228D"/>
    <w:rsid w:val="00EE33BA"/>
    <w:rsid w:val="00EE3656"/>
    <w:rsid w:val="00EE5161"/>
    <w:rsid w:val="00EE7D27"/>
    <w:rsid w:val="00EF07B3"/>
    <w:rsid w:val="00EF1AFE"/>
    <w:rsid w:val="00EF2556"/>
    <w:rsid w:val="00EF3162"/>
    <w:rsid w:val="00EF4B08"/>
    <w:rsid w:val="00F008A5"/>
    <w:rsid w:val="00F01369"/>
    <w:rsid w:val="00F02B98"/>
    <w:rsid w:val="00F02EBC"/>
    <w:rsid w:val="00F0307A"/>
    <w:rsid w:val="00F03E21"/>
    <w:rsid w:val="00F03F1B"/>
    <w:rsid w:val="00F0463B"/>
    <w:rsid w:val="00F05225"/>
    <w:rsid w:val="00F05575"/>
    <w:rsid w:val="00F06D01"/>
    <w:rsid w:val="00F11E28"/>
    <w:rsid w:val="00F1209B"/>
    <w:rsid w:val="00F12384"/>
    <w:rsid w:val="00F13C3A"/>
    <w:rsid w:val="00F164CA"/>
    <w:rsid w:val="00F238D0"/>
    <w:rsid w:val="00F30088"/>
    <w:rsid w:val="00F31EF9"/>
    <w:rsid w:val="00F3464B"/>
    <w:rsid w:val="00F36D6D"/>
    <w:rsid w:val="00F40F00"/>
    <w:rsid w:val="00F40FD4"/>
    <w:rsid w:val="00F4280E"/>
    <w:rsid w:val="00F44879"/>
    <w:rsid w:val="00F466A5"/>
    <w:rsid w:val="00F52076"/>
    <w:rsid w:val="00F527E1"/>
    <w:rsid w:val="00F5352A"/>
    <w:rsid w:val="00F53C2E"/>
    <w:rsid w:val="00F6164C"/>
    <w:rsid w:val="00F64417"/>
    <w:rsid w:val="00F66FC2"/>
    <w:rsid w:val="00F673DF"/>
    <w:rsid w:val="00F70378"/>
    <w:rsid w:val="00F709F0"/>
    <w:rsid w:val="00F72554"/>
    <w:rsid w:val="00F81BCB"/>
    <w:rsid w:val="00F82700"/>
    <w:rsid w:val="00F833C3"/>
    <w:rsid w:val="00F833F9"/>
    <w:rsid w:val="00F8420D"/>
    <w:rsid w:val="00F84854"/>
    <w:rsid w:val="00F84CA1"/>
    <w:rsid w:val="00F8613E"/>
    <w:rsid w:val="00F862AF"/>
    <w:rsid w:val="00F86C06"/>
    <w:rsid w:val="00F90683"/>
    <w:rsid w:val="00F94293"/>
    <w:rsid w:val="00F97ABC"/>
    <w:rsid w:val="00FB15E7"/>
    <w:rsid w:val="00FB67DF"/>
    <w:rsid w:val="00FB6E3E"/>
    <w:rsid w:val="00FC0E60"/>
    <w:rsid w:val="00FC5D9C"/>
    <w:rsid w:val="00FC7056"/>
    <w:rsid w:val="00FC75E0"/>
    <w:rsid w:val="00FD0845"/>
    <w:rsid w:val="00FD1BDE"/>
    <w:rsid w:val="00FD2A1C"/>
    <w:rsid w:val="00FD2A5D"/>
    <w:rsid w:val="00FD3F32"/>
    <w:rsid w:val="00FD5261"/>
    <w:rsid w:val="00FD77EB"/>
    <w:rsid w:val="00FE05F6"/>
    <w:rsid w:val="00FE1C0F"/>
    <w:rsid w:val="00FE4549"/>
    <w:rsid w:val="00FE4FAA"/>
    <w:rsid w:val="00FF1551"/>
    <w:rsid w:val="00FF2B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6653F1"/>
  <w15:docId w15:val="{864D61C0-D66A-4526-96DA-5BCA4EED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n3D" w:eastAsia="Times New Roman" w:hAnsi="Vn3D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8D2"/>
    <w:rPr>
      <w:rFonts w:ascii="VNnew Century Schoolbook" w:hAnsi="VNnew Century Schoolbook"/>
      <w:color w:val="FF0000"/>
      <w:sz w:val="24"/>
    </w:rPr>
  </w:style>
  <w:style w:type="paragraph" w:styleId="Heading1">
    <w:name w:val="heading 1"/>
    <w:basedOn w:val="Normal"/>
    <w:next w:val="Normal"/>
    <w:qFormat/>
    <w:rsid w:val="00CB1A58"/>
    <w:pPr>
      <w:keepNext/>
      <w:numPr>
        <w:numId w:val="1"/>
      </w:numPr>
      <w:jc w:val="center"/>
      <w:outlineLvl w:val="0"/>
    </w:pPr>
    <w:rPr>
      <w:b/>
      <w:sz w:val="30"/>
    </w:rPr>
  </w:style>
  <w:style w:type="paragraph" w:styleId="Heading2">
    <w:name w:val="heading 2"/>
    <w:basedOn w:val="Normal"/>
    <w:next w:val="Normal"/>
    <w:qFormat/>
    <w:rsid w:val="00CB1A58"/>
    <w:pPr>
      <w:keepNext/>
      <w:numPr>
        <w:ilvl w:val="1"/>
        <w:numId w:val="1"/>
      </w:numPr>
      <w:spacing w:before="200" w:after="60"/>
      <w:jc w:val="center"/>
      <w:outlineLvl w:val="1"/>
    </w:pPr>
    <w:rPr>
      <w:b/>
      <w:color w:val="0000FF"/>
      <w:sz w:val="26"/>
    </w:rPr>
  </w:style>
  <w:style w:type="paragraph" w:styleId="Heading3">
    <w:name w:val="heading 3"/>
    <w:basedOn w:val="Normal"/>
    <w:next w:val="Normal"/>
    <w:qFormat/>
    <w:rsid w:val="00CB1A58"/>
    <w:pPr>
      <w:keepNext/>
      <w:numPr>
        <w:ilvl w:val="2"/>
        <w:numId w:val="1"/>
      </w:numPr>
      <w:tabs>
        <w:tab w:val="left" w:pos="851"/>
      </w:tabs>
      <w:outlineLvl w:val="2"/>
    </w:pPr>
    <w:rPr>
      <w:b/>
      <w:color w:val="0000FF"/>
    </w:rPr>
  </w:style>
  <w:style w:type="paragraph" w:styleId="Heading4">
    <w:name w:val="heading 4"/>
    <w:basedOn w:val="Normal"/>
    <w:next w:val="Normal"/>
    <w:qFormat/>
    <w:rsid w:val="00CB1A58"/>
    <w:pPr>
      <w:keepNext/>
      <w:numPr>
        <w:ilvl w:val="3"/>
        <w:numId w:val="1"/>
      </w:numPr>
      <w:jc w:val="center"/>
      <w:outlineLvl w:val="3"/>
    </w:pPr>
    <w:rPr>
      <w:b/>
      <w:i/>
      <w:color w:val="auto"/>
      <w:sz w:val="20"/>
    </w:rPr>
  </w:style>
  <w:style w:type="paragraph" w:styleId="Heading5">
    <w:name w:val="heading 5"/>
    <w:basedOn w:val="Normal"/>
    <w:next w:val="Normal"/>
    <w:qFormat/>
    <w:rsid w:val="00CB1A58"/>
    <w:pPr>
      <w:keepNext/>
      <w:numPr>
        <w:ilvl w:val="4"/>
        <w:numId w:val="1"/>
      </w:numPr>
      <w:tabs>
        <w:tab w:val="left" w:pos="4976"/>
      </w:tabs>
      <w:outlineLvl w:val="4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B1A58"/>
    <w:pPr>
      <w:tabs>
        <w:tab w:val="left" w:pos="567"/>
        <w:tab w:val="left" w:pos="851"/>
      </w:tabs>
      <w:jc w:val="both"/>
    </w:pPr>
  </w:style>
  <w:style w:type="paragraph" w:styleId="Title">
    <w:name w:val="Title"/>
    <w:basedOn w:val="Normal"/>
    <w:qFormat/>
    <w:rsid w:val="00CB1A58"/>
    <w:pPr>
      <w:jc w:val="center"/>
    </w:pPr>
    <w:rPr>
      <w:b/>
      <w:sz w:val="22"/>
    </w:rPr>
  </w:style>
  <w:style w:type="paragraph" w:styleId="Subtitle">
    <w:name w:val="Subtitle"/>
    <w:basedOn w:val="Normal"/>
    <w:qFormat/>
    <w:rsid w:val="00CB1A58"/>
    <w:pPr>
      <w:jc w:val="center"/>
    </w:pPr>
    <w:rPr>
      <w:b/>
      <w:i/>
      <w:sz w:val="22"/>
    </w:rPr>
  </w:style>
  <w:style w:type="table" w:styleId="TableGrid">
    <w:name w:val="Table Grid"/>
    <w:basedOn w:val="TableNormal"/>
    <w:rsid w:val="002077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14AD2"/>
    <w:pPr>
      <w:spacing w:before="100" w:beforeAutospacing="1" w:after="100" w:afterAutospacing="1"/>
    </w:pPr>
    <w:rPr>
      <w:rFonts w:ascii="Times New Roman" w:hAnsi="Times New Roman"/>
      <w:color w:val="auto"/>
      <w:szCs w:val="24"/>
    </w:rPr>
  </w:style>
  <w:style w:type="character" w:customStyle="1" w:styleId="apple-style-span">
    <w:name w:val="apple-style-span"/>
    <w:basedOn w:val="DefaultParagraphFont"/>
    <w:rsid w:val="00D52AD4"/>
  </w:style>
  <w:style w:type="character" w:styleId="Hyperlink">
    <w:name w:val="Hyperlink"/>
    <w:basedOn w:val="DefaultParagraphFont"/>
    <w:uiPriority w:val="99"/>
    <w:rsid w:val="003B5B66"/>
    <w:rPr>
      <w:color w:val="0000FF"/>
      <w:u w:val="single"/>
    </w:rPr>
  </w:style>
  <w:style w:type="character" w:styleId="Strong">
    <w:name w:val="Strong"/>
    <w:basedOn w:val="DefaultParagraphFont"/>
    <w:qFormat/>
    <w:rsid w:val="00C0456F"/>
    <w:rPr>
      <w:b/>
      <w:bCs/>
    </w:rPr>
  </w:style>
  <w:style w:type="character" w:customStyle="1" w:styleId="apple-converted-space">
    <w:name w:val="apple-converted-space"/>
    <w:basedOn w:val="DefaultParagraphFont"/>
    <w:rsid w:val="004672B1"/>
  </w:style>
  <w:style w:type="paragraph" w:styleId="Header">
    <w:name w:val="header"/>
    <w:basedOn w:val="Normal"/>
    <w:link w:val="HeaderChar"/>
    <w:uiPriority w:val="99"/>
    <w:rsid w:val="002A0F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F65"/>
    <w:rPr>
      <w:rFonts w:ascii="VNnew Century Schoolbook" w:hAnsi="VNnew Century Schoolbook"/>
      <w:color w:val="FF0000"/>
      <w:sz w:val="24"/>
    </w:rPr>
  </w:style>
  <w:style w:type="paragraph" w:styleId="Footer">
    <w:name w:val="footer"/>
    <w:basedOn w:val="Normal"/>
    <w:link w:val="FooterChar"/>
    <w:uiPriority w:val="99"/>
    <w:rsid w:val="002A0F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F65"/>
    <w:rPr>
      <w:rFonts w:ascii="VNnew Century Schoolbook" w:hAnsi="VNnew Century Schoolbook"/>
      <w:color w:val="FF0000"/>
      <w:sz w:val="24"/>
    </w:rPr>
  </w:style>
  <w:style w:type="paragraph" w:styleId="BalloonText">
    <w:name w:val="Balloon Text"/>
    <w:basedOn w:val="Normal"/>
    <w:link w:val="BalloonTextChar"/>
    <w:rsid w:val="002A0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0F65"/>
    <w:rPr>
      <w:rFonts w:ascii="Tahoma" w:hAnsi="Tahoma" w:cs="Tahoma"/>
      <w:color w:val="FF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7AD"/>
    <w:pPr>
      <w:ind w:left="720"/>
      <w:contextualSpacing/>
    </w:pPr>
  </w:style>
  <w:style w:type="character" w:customStyle="1" w:styleId="il">
    <w:name w:val="il"/>
    <w:basedOn w:val="DefaultParagraphFont"/>
    <w:rsid w:val="0008004D"/>
  </w:style>
  <w:style w:type="character" w:customStyle="1" w:styleId="go">
    <w:name w:val="go"/>
    <w:basedOn w:val="DefaultParagraphFont"/>
    <w:rsid w:val="00312298"/>
  </w:style>
  <w:style w:type="character" w:customStyle="1" w:styleId="st">
    <w:name w:val="st"/>
    <w:basedOn w:val="DefaultParagraphFont"/>
    <w:rsid w:val="001D4ACB"/>
  </w:style>
  <w:style w:type="paragraph" w:customStyle="1" w:styleId="BogihpbthnhubinanhNgc0977825999">
    <w:name w:val="Báo giá hộp bổ thận hàu biển anh Ngọc 0977.825.999"/>
    <w:basedOn w:val="Normal"/>
    <w:qFormat/>
    <w:rsid w:val="009404EE"/>
    <w:pPr>
      <w:tabs>
        <w:tab w:val="left" w:pos="567"/>
      </w:tabs>
      <w:spacing w:line="276" w:lineRule="auto"/>
    </w:pPr>
    <w:rPr>
      <w:rFonts w:ascii="Times New Roman" w:hAnsi="Times New Roman"/>
      <w:i/>
      <w:color w:val="auto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4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\My%20Documents\Downloads\M&#7851;u%20B&#225;o%20Gi&#225;%20Chu&#7849;n%2020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Mẫu Báo Giá Chuẩn 2003</Template>
  <TotalTime>32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In Tuấn Dung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Admin</dc:creator>
  <cp:lastModifiedBy>Michael Khanhs Owen</cp:lastModifiedBy>
  <cp:revision>23</cp:revision>
  <cp:lastPrinted>2023-05-10T08:20:00Z</cp:lastPrinted>
  <dcterms:created xsi:type="dcterms:W3CDTF">2023-05-10T08:16:00Z</dcterms:created>
  <dcterms:modified xsi:type="dcterms:W3CDTF">2024-06-08T07:25:00Z</dcterms:modified>
</cp:coreProperties>
</file>